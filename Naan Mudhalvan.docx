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Default Extension="jpeg" ContentType="image/jpe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tabs>
          <w:tab w:val="center" w:pos="6028"/>
          <w:tab w:val="right" w:pos="12814"/>
        </w:tabs>
        <w:spacing w:after="144"/>
        <w:ind w:left="-164"/>
        <w:rPr>
          <w:rFonts w:ascii="Trebuchet MS" w:eastAsia="Trebuchet MS" w:cs="Trebuchet MS" w:hAnsi="Trebuchet MS"/>
          <w:b/>
          <w:bCs/>
          <w:sz w:val="30"/>
          <w:szCs w:val="30"/>
        </w:rPr>
      </w:pPr>
      <w:r>
        <mc:AlternateContent>
          <mc:Choice Requires="wps">
            <w:drawing>
              <wp:anchor distT="0" distB="0" distL="114298" distR="114298" simplePos="0" relativeHeight="42" behindDoc="1" locked="0" layoutInCell="1" hidden="0" allowOverlap="1">
                <wp:simplePos x="0" y="0"/>
                <wp:positionH relativeFrom="page">
                  <wp:posOffset>3800474</wp:posOffset>
                </wp:positionH>
                <wp:positionV relativeFrom="page">
                  <wp:posOffset>5229225</wp:posOffset>
                </wp:positionV>
                <wp:extent cx="723900" cy="619124"/>
                <wp:effectExtent l="0" t="0" r="0" b="0"/>
                <wp:wrapTopAndBottom/>
                <wp:docPr id="75" name="组合 7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6" name="组合 76"/>
                      <wpg:cNvGrpSpPr/>
                      <wpg:grpSpPr>
                        <a:xfrm rot="0">
                          <a:off x="0" y="0"/>
                          <a:ext cx="723900" cy="619124"/>
                          <a:chOff x="0" y="0"/>
                          <a:chExt cx="723900" cy="61912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7" name="曲线 77"/>
                        <wps:cNvSpPr/>
                        <wps:spPr>
                          <a:xfrm rot="0">
                            <a:off x="0" y="0"/>
                            <a:ext cx="723900" cy="61912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4619" y="0"/>
                                </a:moveTo>
                                <a:lnTo>
                                  <a:pt x="16980" y="0"/>
                                </a:lnTo>
                                <a:lnTo>
                                  <a:pt x="21600" y="10802"/>
                                </a:lnTo>
                                <a:lnTo>
                                  <a:pt x="16980" y="21600"/>
                                </a:lnTo>
                                <a:lnTo>
                                  <a:pt x="4619" y="21600"/>
                                </a:lnTo>
                                <a:lnTo>
                                  <a:pt x="0" y="10802"/>
                                </a:lnTo>
                              </a:path>
                            </a:pathLst>
                          </a:custGeom>
                          <a:solidFill>
                            <a:srgbClr val="42B051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8" o:spid="_x0000_s78" coordorigin="5985,8235" coordsize="1140,974" style="position:absolute;&#10;margin-left:299.25pt;&#10;margin-top:411.75pt;&#10;width:57.0pt;&#10;height:48.74999pt;&#10;z-index:4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79" o:spid="_x0000_s79" coordsize="1140,974" path="m243,l896,l1139,487l896,974l243,974l,487e" style="position:absolute;&#10;left:5985;&#10;top:8235;&#10;width:1140;&#10;height:974;" fillcolor="#42B051" stroked="t" strokeweight="0.0pt">
                  <v:stroke color="#000000"/>
                </v:shape>
                <w10:wrap type="topAndBottom"/>
              </v:group>
            </w:pict>
          </mc:Fallback>
        </mc:AlternateContent>
      </w:r>
      <w:r>
        <w:drawing>
          <wp:anchor distT="0" distB="0" distL="114300" distR="114300" simplePos="0" relativeHeight="45" behindDoc="1" locked="0" layoutInCell="1" hidden="0" allowOverlap="0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4"/>
            <wp:effectExtent l="0" t="0" r="0" b="0"/>
            <wp:wrapTopAndBottom/>
            <wp:docPr id="80" name="图片 8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82" name="图片 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3125" cy="20002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inline distT="0" distB="0" distL="114298" distR="114298">
                <wp:extent cx="1743075" cy="1333400"/>
                <wp:effectExtent l="0" t="0" r="0" b="0"/>
                <wp:docPr id="83" name="组合 8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4" name="组合 84"/>
                      <wpg:cNvGrpSpPr/>
                      <wpg:grpSpPr>
                        <a:xfrm rot="0">
                          <a:off x="0" y="0"/>
                          <a:ext cx="1743075" cy="1333400"/>
                          <a:chOff x="0" y="0"/>
                          <a:chExt cx="1743075" cy="13334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5" name="曲线 85"/>
                        <wps:cNvSpPr/>
                        <wps:spPr>
                          <a:xfrm rot="0">
                            <a:off x="0" y="276200"/>
                            <a:ext cx="1228752" cy="10572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4646" y="0"/>
                                </a:moveTo>
                                <a:lnTo>
                                  <a:pt x="16954" y="0"/>
                                </a:lnTo>
                                <a:lnTo>
                                  <a:pt x="21600" y="10801"/>
                                </a:lnTo>
                                <a:lnTo>
                                  <a:pt x="16954" y="21600"/>
                                </a:lnTo>
                                <a:lnTo>
                                  <a:pt x="4646" y="21600"/>
                                </a:lnTo>
                                <a:lnTo>
                                  <a:pt x="0" y="10801"/>
                                </a:lnTo>
                              </a:path>
                            </a:pathLst>
                          </a:custGeom>
                          <a:solidFill>
                            <a:srgbClr val="5FCBEF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6" name="曲线 86"/>
                        <wps:cNvSpPr/>
                        <wps:spPr>
                          <a:xfrm rot="0">
                            <a:off x="1095347" y="0"/>
                            <a:ext cx="647727" cy="5619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4684" y="0"/>
                                </a:moveTo>
                                <a:lnTo>
                                  <a:pt x="16915" y="0"/>
                                </a:lnTo>
                                <a:lnTo>
                                  <a:pt x="21600" y="10797"/>
                                </a:lnTo>
                                <a:lnTo>
                                  <a:pt x="16915" y="21600"/>
                                </a:lnTo>
                                <a:lnTo>
                                  <a:pt x="4684" y="21600"/>
                                </a:lnTo>
                                <a:lnTo>
                                  <a:pt x="0" y="10797"/>
                                </a:lnTo>
                              </a:path>
                            </a:pathLst>
                          </a:custGeom>
                          <a:solidFill>
                            <a:srgbClr val="2E946B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87" o:spid="_x0000_s87" coordorigin="1169,1336" coordsize="2745,2099" style="width:137.25002pt;&#10;height:104.99213pt;">
                <v:shape type="#_x0000_t0" id="曲线 88" o:spid="_x0000_s88" coordsize="1935,1664" path="m416,l1518,l1935,832l1518,1664l416,1664l,832e" style="position:absolute;&#10;left:1169;&#10;top:1771;&#10;width:1935;&#10;height:1664;" fillcolor="#5FCBEF" stroked="t" strokeweight="0.0pt">
                  <v:stroke color="#000000"/>
                </v:shape>
                <v:shape type="#_x0000_t0" id="曲线 89" o:spid="_x0000_s89" coordsize="1020,884" path="m221,l798,l1020,442l798,884l221,884l,442e" style="position:absolute;&#10;left:2894;&#10;top:1336;&#10;width:1020;&#10;height:884;" fillcolor="#2E946B" stroked="t" strokeweight="0.0pt">
                  <v:stroke color="#000000"/>
                </v:shape>
              </v:group>
            </w:pict>
          </mc:Fallback>
        </mc:AlternateContent>
      </w:r>
      <w:r>
        <w:tab/>
      </w:r>
      <w:r>
        <mc:AlternateContent>
          <mc:Choice Requires="wps">
            <w:drawing>
              <wp:inline distT="0" distB="0" distL="114298" distR="114298">
                <wp:extent cx="1666875" cy="1438275"/>
                <wp:effectExtent l="0" t="0" r="0" b="0"/>
                <wp:docPr id="90" name="组合 9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1" name="组合 91"/>
                      <wpg:cNvGrpSpPr/>
                      <wpg:grpSpPr>
                        <a:xfrm rot="0">
                          <a:off x="0" y="0"/>
                          <a:ext cx="1666875" cy="1438275"/>
                          <a:chOff x="0" y="0"/>
                          <a:chExt cx="1666875" cy="143827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92" name="曲线 92"/>
                        <wps:cNvSpPr/>
                        <wps:spPr>
                          <a:xfrm rot="0">
                            <a:off x="0" y="0"/>
                            <a:ext cx="1666875" cy="14382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4659" y="0"/>
                                </a:moveTo>
                                <a:lnTo>
                                  <a:pt x="16940" y="0"/>
                                </a:lnTo>
                                <a:lnTo>
                                  <a:pt x="21599" y="10799"/>
                                </a:lnTo>
                                <a:lnTo>
                                  <a:pt x="16940" y="21600"/>
                                </a:lnTo>
                                <a:lnTo>
                                  <a:pt x="4659" y="21600"/>
                                </a:lnTo>
                                <a:lnTo>
                                  <a:pt x="0" y="10799"/>
                                </a:lnTo>
                              </a:path>
                            </a:pathLst>
                          </a:custGeom>
                          <a:solidFill>
                            <a:srgbClr val="42D0A2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93" o:spid="_x0000_s93" coordorigin="4738,1171" coordsize="2625,2265" style="width:131.25002pt;&#10;height:113.250015pt;">
                <v:shape type="#_x0000_t0" id="曲线 94" o:spid="_x0000_s94" coordsize="2625,2265" path="m566,l2058,l2624,1132l2058,2265l566,2265l,1132e" style="position:absolute;&#10;left:4738;&#10;top:1171;&#10;width:2625;&#10;height:2265;" fillcolor="#42D0A2" stroked="t" strokeweight="0.0pt">
                  <v:stroke color="#000000"/>
                </v:shape>
              </v:group>
            </w:pict>
          </mc:Fallback>
        </mc:AlternateContent>
      </w:r>
      <w:r>
        <w:rPr>
          <w:sz w:val="64"/>
          <w:szCs w:val="64"/>
        </w:rPr>
        <w:t>NAVIN .M</w:t>
      </w:r>
    </w:p>
    <w:p>
      <w:pPr>
        <w:tabs>
          <w:tab w:val="center" w:pos="6028"/>
          <w:tab w:val="right" w:pos="12814"/>
        </w:tabs>
        <w:spacing w:after="144"/>
        <w:ind w:left="-164"/>
        <w:rPr>
          <w:rFonts w:ascii="Trebuchet MS" w:eastAsia="Trebuchet MS" w:cs="Trebuchet MS" w:hAnsi="Trebuchet MS"/>
          <w:sz w:val="56"/>
          <w:szCs w:val="56"/>
        </w:rPr>
      </w:pPr>
      <w:r>
        <w:rPr>
          <w:rFonts w:ascii="Trebuchet MS" w:eastAsia="Trebuchet MS" w:cs="Trebuchet MS" w:hAnsi="Trebuchet MS"/>
          <w:sz w:val="56"/>
          <w:szCs w:val="56"/>
        </w:rPr>
        <w:t xml:space="preserve">                                     813821104068</w:t>
      </w:r>
      <w:bookmarkStart w:id="0" w:name="_GoBack"/>
      <w:bookmarkEnd w:id="0"/>
    </w:p>
    <w:p>
      <w:pPr>
        <w:tabs>
          <w:tab w:val="center" w:pos="6028"/>
          <w:tab w:val="right" w:pos="12814"/>
        </w:tabs>
        <w:spacing w:after="144"/>
        <w:ind w:left="-164"/>
        <w:rPr>
          <w:sz w:val="44"/>
          <w:szCs w:val="44"/>
        </w:rPr>
      </w:pPr>
      <w:r>
        <w:rPr>
          <w:rFonts w:ascii="Trebuchet MS" w:eastAsia="Trebuchet MS" w:cs="Trebuchet MS" w:hAnsi="Trebuchet MS"/>
          <w:sz w:val="44"/>
          <w:szCs w:val="44"/>
        </w:rPr>
        <w:t xml:space="preserve">                                      Saranathan College of Engineering</w:t>
      </w:r>
    </w:p>
    <w:p>
      <w:pPr>
        <w:tabs>
          <w:tab w:val="center" w:pos="6028"/>
          <w:tab w:val="right" w:pos="12814"/>
        </w:tabs>
        <w:spacing w:after="144"/>
        <w:ind w:left="-164"/>
        <w:rPr>
          <w:sz w:val="44"/>
          <w:szCs w:val="44"/>
        </w:rPr>
      </w:pPr>
      <w:r>
        <w:rPr>
          <w:color w:val="70AD47"/>
          <w:sz w:val="44"/>
          <w:szCs w:val="44"/>
        </w:rPr>
        <w:t xml:space="preserve">                                                       Naan Muthalvan </w:t>
      </w:r>
      <w:r>
        <w:rPr>
          <w:rFonts w:ascii="Trebuchet MS" w:eastAsia="Trebuchet MS" w:cs="Trebuchet MS" w:hAnsi="Trebuchet MS"/>
          <w:b/>
          <w:color w:val="2E946B"/>
          <w:sz w:val="44"/>
          <w:szCs w:val="44"/>
        </w:rPr>
        <w:t>Final Project</w:t>
      </w:r>
      <w:r>
        <w:rPr>
          <w:sz w:val="44"/>
          <w:szCs w:val="44"/>
        </w:rPr>
        <w:br w:type="page"/>
      </w:r>
    </w:p>
    <w:p>
      <w:pPr>
        <w:spacing w:after="0"/>
        <w:ind w:left="-1334" w:right="14147"/>
      </w:pPr>
      <w:r>
        <mc:AlternateContent>
          <mc:Choice Requires="wps">
            <w:drawing>
              <wp:anchor distT="0" distB="0" distL="114298" distR="114298" simplePos="0" relativeHeight="46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TopAndBottom/>
                <wp:docPr id="95" name="组合 9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6" name="组合 96"/>
                      <wpg:cNvGrpSpPr/>
                      <wpg:grpSpPr>
                        <a:xfrm rot="0">
                          <a:off x="0" y="0"/>
                          <a:ext cx="12192000" cy="6858000"/>
                          <a:chOff x="0" y="0"/>
                          <a:chExt cx="12192000" cy="68580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97" name="曲线 97"/>
                        <wps:cNvSpPr/>
                        <wps:spPr>
                          <a:xfrm rot="0">
                            <a:off x="0" y="0"/>
                            <a:ext cx="121920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8" name="曲线 98"/>
                        <wps:cNvSpPr/>
                        <wps:spPr>
                          <a:xfrm rot="0">
                            <a:off x="9353501" y="5362579"/>
                            <a:ext cx="457202" cy="457207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2B051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9" name="曲线 99"/>
                        <wps:cNvSpPr/>
                        <wps:spPr>
                          <a:xfrm rot="0">
                            <a:off x="6696001" y="1695424"/>
                            <a:ext cx="314399" cy="32390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E83C3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 rot="0">
                            <a:off x="752399" y="594308"/>
                            <a:ext cx="10677603" cy="483117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01">
                          <w:txbxContent>
                            <w:p>
                              <w:pPr>
                                <w:rPr>
                                  <w:rFonts w:ascii="Trebuchet MS" w:eastAsia="Trebuchet MS" w:cs="Trebuchet MS" w:hAnsi="Trebuchet MS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b/>
                                  <w:sz w:val="72"/>
                                  <w:szCs w:val="72"/>
                                </w:rPr>
                                <w:t>PROJECT TITLE</w:t>
                              </w:r>
                            </w:p>
                            <w:p>
                              <w:pPr>
                                <w:rPr>
                                  <w:rFonts w:ascii="Trebuchet MS" w:eastAsia="Trebuchet MS" w:cs="Trebuchet MS" w:hAnsi="Trebuchet MS"/>
                                  <w:b/>
                                  <w:sz w:val="72"/>
                                  <w:szCs w:val="72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Trebuchet MS" w:eastAsia="Trebuchet MS" w:cs="Trebuchet MS" w:hAnsi="Trebuchet MS"/>
                                  <w:b/>
                                  <w:sz w:val="72"/>
                                  <w:szCs w:val="72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FF0000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52"/>
                                  <w:szCs w:val="52"/>
                                </w:rPr>
                                <w:t xml:space="preserve">OPTIMIZING DOCTOR AVAILABILITY AND APPOINTMENT  ALLOCATION IN HOSPITALS THROUGH DIGITAL  TECHNOLOGY AND AI INTEGRATION  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pic:pic>
                        <pic:nvPicPr>
                          <pic:cNvPr id="103" name="图片 1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76200" y="6467495"/>
                            <a:ext cx="2143200" cy="20010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05" name="图片 10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466700" y="6410394"/>
                            <a:ext cx="3705200" cy="29530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06" o:spid="_x0000_s106" coordorigin="0,0" coordsize="19200,10800" style="position:absolute;&#10;margin-left:0.0pt;&#10;margin-top:0.0pt;&#10;width:960.0pt;&#10;height:540.0pt;&#10;z-index:4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07" o:spid="_x0000_s107" coordsize="19200,10800" path="m,l19199,l19199,10800l,10800l,e" style="position:absolute;&#10;left:0;&#10;top:0;&#10;width:19200;&#10;height:10800;" fillcolor="#F2F2F2" stroked="f" strokeweight="1.0pt">
                  <v:stroke color="#000000"/>
                </v:shape>
                <v:shape type="#_x0000_t0" id="曲线 108" o:spid="_x0000_s108" coordsize="720,720" path="m,l720,l720,720l,720l,e" style="position:absolute;&#10;left:14729;&#10;top:8445;&#10;width:720;&#10;height:720;" fillcolor="#42B051" stroked="f" strokeweight="1.0pt">
                  <v:stroke color="#000000"/>
                </v:shape>
                <v:shape type="#_x0000_t0" id="曲线 109" o:spid="_x0000_s109" coordsize="495,510" path="m,l495,l495,510l,510l,e" style="position:absolute;&#10;left:10544;&#10;top:2669;&#10;width:495;&#10;height:510;" fillcolor="#2E83C3" stroked="f" strokeweight="1.0pt">
                  <v:stroke color="#000000"/>
                </v:shape>
                <v:rect type="#_x0000_t1" id="矩形 110" o:spid="_x0000_s110" style="position:absolute;&#10;left:1184;&#10;top:935;&#10;width:16815;&#10;height:7608;&#10;mso-wrap-style:square;" filled="f" stroked="f" strokeweight="1.0pt">
                  <v:textbox id="857" inset="0mm,0mm,0mm,0mm" o:insetmode="custom" style="layout-flow:horizontal;&#10;v-text-anchor:top;">
                    <w:txbxContent>
                      <w:p>
                        <w:pPr>
                          <w:rPr>
                            <w:rFonts w:ascii="Trebuchet MS" w:eastAsia="Trebuchet MS" w:cs="Trebuchet MS" w:hAnsi="Trebuchet MS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Trebuchet MS" w:eastAsia="Trebuchet MS" w:cs="Trebuchet MS" w:hAnsi="Trebuchet MS"/>
                            <w:b/>
                            <w:sz w:val="72"/>
                            <w:szCs w:val="72"/>
                          </w:rPr>
                          <w:t>PROJECT TITLE</w:t>
                        </w:r>
                      </w:p>
                      <w:p>
                        <w:pPr>
                          <w:rPr>
                            <w:rFonts w:ascii="Trebuchet MS" w:eastAsia="Trebuchet MS" w:cs="Trebuchet MS" w:hAnsi="Trebuchet MS"/>
                            <w:b/>
                            <w:sz w:val="72"/>
                            <w:szCs w:val="72"/>
                          </w:rPr>
                        </w:pPr>
                      </w:p>
                      <w:p>
                        <w:pPr>
                          <w:rPr>
                            <w:rFonts w:ascii="Trebuchet MS" w:eastAsia="Trebuchet MS" w:cs="Trebuchet MS" w:hAnsi="Trebuchet MS"/>
                            <w:b/>
                            <w:sz w:val="72"/>
                            <w:szCs w:val="72"/>
                          </w:rPr>
                        </w:pPr>
                      </w:p>
                      <w:p>
                        <w:pPr>
                          <w:rPr>
                            <w:color w:val="FF0000"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52"/>
                            <w:szCs w:val="52"/>
                          </w:rPr>
                          <w:t xml:space="preserve">OPTIMIZING DOCTOR AVAILABILITY AND APPOINTMENT  ALLOCATION IN HOSPITALS THROUGH DIGITAL  TECHNOLOGY AND AI INTEGRATION   </w:t>
                        </w:r>
                      </w:p>
                    </w:txbxContent>
                  </v:textbox>
                  <v:stroke color="#000000"/>
                </v:rect>
                <v:shape type="#_x0000_t75" id="图片 111" o:spid="_x0000_s111" style="position:absolute;&#10;left:1064;&#10;top:10185;&#10;width:3375;&#10;height:315;" filled="f" stroked="f" strokeweight="1.0pt">
                  <v:imagedata r:id="rId11" o:title="554289011712314704932"/>
                  <o:lock aspectratio="t"/>
                  <v:stroke color="#000000"/>
                </v:shape>
                <v:shape type="#_x0000_t75" id="图片 112" o:spid="_x0000_s112" style="position:absolute;&#10;left:734;&#10;top:10095;&#10;width:5834;&#10;height:465;" filled="f" stroked="f" strokeweight="1.0pt">
                  <v:imagedata r:id="rId12" o:title="3459030121712314704936"/>
                  <o:lock aspectratio="t"/>
                  <v:stroke color="#000000"/>
                </v:shape>
                <w10:wrap type="topAndBottom"/>
              </v:group>
            </w:pict>
          </mc:Fallback>
        </mc:AlternateContent>
      </w:r>
      <w:r>
        <w:br w:type="page"/>
      </w:r>
    </w:p>
    <w:p>
      <w:pPr>
        <w:spacing w:after="0"/>
        <w:ind w:left="-1334" w:right="14147"/>
      </w:pPr>
      <w:r>
        <mc:AlternateContent>
          <mc:Choice Requires="wps">
            <w:drawing>
              <wp:anchor distT="0" distB="0" distL="114298" distR="114298" simplePos="0" relativeHeight="47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TopAndBottom/>
                <wp:docPr id="113" name="组合 11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4" name="组合 114"/>
                      <wpg:cNvGrpSpPr/>
                      <wpg:grpSpPr>
                        <a:xfrm rot="0">
                          <a:off x="0" y="0"/>
                          <a:ext cx="12192000" cy="6858000"/>
                          <a:chOff x="0" y="0"/>
                          <a:chExt cx="12192000" cy="68580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15" name="曲线 115"/>
                        <wps:cNvSpPr/>
                        <wps:spPr>
                          <a:xfrm rot="0">
                            <a:off x="0" y="0"/>
                            <a:ext cx="121920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6" name="曲线 116"/>
                        <wps:cNvSpPr/>
                        <wps:spPr>
                          <a:xfrm rot="0">
                            <a:off x="7362801" y="447606"/>
                            <a:ext cx="361898" cy="36200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cubicBezTo>
                                  <a:pt x="16764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4"/>
                                  <a:pt x="16764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4"/>
                                  <a:pt x="0" y="10800"/>
                                </a:cubicBez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7" name="曲线 117"/>
                        <wps:cNvSpPr/>
                        <wps:spPr>
                          <a:xfrm rot="0">
                            <a:off x="11010900" y="5610281"/>
                            <a:ext cx="647699" cy="647711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cubicBezTo>
                                  <a:pt x="16763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4"/>
                                  <a:pt x="16763" y="21600"/>
                                  <a:pt x="10800" y="21600"/>
                                </a:cubicBezTo>
                                <a:cubicBezTo>
                                  <a:pt x="4836" y="21600"/>
                                  <a:pt x="0" y="16764"/>
                                  <a:pt x="0" y="10800"/>
                                </a:cubicBezTo>
                                <a:cubicBezTo>
                                  <a:pt x="0" y="4835"/>
                                  <a:pt x="4836" y="0"/>
                                  <a:pt x="1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83C3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8" name="曲线 118"/>
                        <wps:cNvSpPr/>
                        <wps:spPr>
                          <a:xfrm rot="0">
                            <a:off x="10686999" y="6134190"/>
                            <a:ext cx="247702" cy="247602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cubicBezTo>
                                  <a:pt x="16759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4"/>
                                  <a:pt x="16759" y="21600"/>
                                  <a:pt x="10800" y="21600"/>
                                </a:cubicBezTo>
                                <a:cubicBezTo>
                                  <a:pt x="4840" y="21600"/>
                                  <a:pt x="0" y="16764"/>
                                  <a:pt x="0" y="10800"/>
                                </a:cubicBezTo>
                                <a:cubicBezTo>
                                  <a:pt x="0" y="4835"/>
                                  <a:pt x="4840" y="0"/>
                                  <a:pt x="1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946B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20" name="图片 12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466700" y="6410394"/>
                            <a:ext cx="3705200" cy="29530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22" name="图片 1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 rot="10800001">
                            <a:off x="47600" y="3819555"/>
                            <a:ext cx="1733500" cy="30099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23" name="矩形 123"/>
                        <wps:cNvSpPr/>
                        <wps:spPr>
                          <a:xfrm rot="0">
                            <a:off x="752399" y="618309"/>
                            <a:ext cx="10791799" cy="569868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24">
                          <w:txbxContent>
                            <w:p>
                              <w:pPr>
                                <w:rPr>
                                  <w:rFonts w:ascii="Trebuchet MS" w:eastAsia="Trebuchet MS" w:cs="Trebuchet MS" w:hAnsi="Trebuchet MS"/>
                                  <w:b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b/>
                                  <w:sz w:val="56"/>
                                  <w:szCs w:val="56"/>
                                </w:rPr>
                                <w:t>AGENDA</w:t>
                              </w:r>
                            </w:p>
                            <w:p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cs="Arial" w:hAnsi="Arial"/>
                                  <w:b/>
                                  <w:bCs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  <w:t>I. Introduction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  <w:t>Briefly explain the challenges of current doctor appointment scheduling in hospitals (long wait times, inefficient allocation, etc.)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  <w:t>Highlight the potential of digital technology and AI to address these challenges.</w:t>
                              </w:r>
                            </w:p>
                            <w:p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cs="Arial" w:hAnsi="Arial"/>
                                  <w:b/>
                                  <w:bCs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  <w:t xml:space="preserve">II. Current State Assessment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  <w:t xml:space="preserve">      Analyze current scheduling processes: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2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  <w:t>How are appointments booked (phone, online, etc.)?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2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  <w:t>Who manages doctor schedules?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2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  <w:t>What data is used for appointment allocation?</w:t>
                              </w:r>
                            </w:p>
                            <w:p>
                              <w:pPr>
                                <w:shd w:val="clear" w:color="auto" w:fill="FFFFFF"/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cs="Arial" w:hAnsi="Arial"/>
                                  <w:b/>
                                  <w:bCs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  <w:t xml:space="preserve">III. AI Integration for Optimization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  <w:t xml:space="preserve">     Explain how AI can improve scheduling: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3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  <w:t>Machine learning algorithms to predict patient demand and doctor availability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3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cs="Arial" w:hAnsi="Arial"/>
                                  <w:color w:val="1F1F1F"/>
                                  <w:kern w:val="0"/>
                                  <w:sz w:val="28"/>
                                  <w:szCs w:val="28"/>
                                </w:rPr>
                                <w:t>AI-powered optimization of appointment slots based on patient needs and doctor expertise</w:t>
                              </w:r>
                            </w:p>
                            <w:p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25" o:spid="_x0000_s125" coordorigin="0,0" coordsize="19200,10800" style="position:absolute;&#10;margin-left:0.0pt;&#10;margin-top:0.0pt;&#10;width:960.0pt;&#10;height:540.0pt;&#10;z-index:4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26" o:spid="_x0000_s126" coordsize="19200,10800" path="m,l19199,l19199,10800l,10800l,e" style="position:absolute;&#10;left:0;&#10;top:0;&#10;width:19200;&#10;height:10800;" fillcolor="#F2F2F2" stroked="f" strokeweight="1.0pt">
                  <v:stroke color="#000000"/>
                </v:shape>
                <v:shape type="#_x0000_t0" id="曲线 127" o:spid="_x0000_s127" coordsize="569,570" path="m284,c442,,569,127,569,285c569,442,442,570,284,570c127,570,,442,,285c,127,127,,284,l284,xe" style="position:absolute;&#10;left:11594;&#10;top:704;&#10;width:569;&#10;height:570;" fillcolor="#EBEBEB" stroked="f" strokeweight="1.0pt">
                  <v:stroke color="#000000"/>
                </v:shape>
                <v:shape type="#_x0000_t0" id="曲线 128" o:spid="_x0000_s128" coordsize="1019,1020" path="m509,c791,,1019,228,1019,510c1019,791,791,1020,509,1020c228,1020,,791,,510c,228,228,,509,l509,xe" style="position:absolute;&#10;left:17340;&#10;top:8835;&#10;width:1019;&#10;height:1020;" fillcolor="#2E83C3" stroked="f" strokeweight="1.0pt">
                  <v:stroke color="#000000"/>
                </v:shape>
                <v:shape type="#_x0000_t0" id="曲线 129" o:spid="_x0000_s129" coordsize="390,389" path="m195,c302,,390,87,390,194c390,302,302,389,195,389c87,389,,302,,194c,87,87,,195,l195,xe" style="position:absolute;&#10;left:16829;&#10;top:9660;&#10;width:390;&#10;height:389;" fillcolor="#2E946B" stroked="f" strokeweight="1.0pt">
                  <v:stroke color="#000000"/>
                </v:shape>
                <v:shape type="#_x0000_t75" id="图片 130" o:spid="_x0000_s130" style="position:absolute;&#10;left:734;&#10;top:10095;&#10;width:5834;&#10;height:465;" filled="f" stroked="f" strokeweight="1.0pt">
                  <v:imagedata r:id="rId15" o:title="6801969241712314704970"/>
                  <o:lock aspectratio="t"/>
                  <v:stroke color="#000000"/>
                </v:shape>
                <v:shape type="#_x0000_t75" id="图片 131" o:spid="_x0000_s131" style="position:absolute;&#10;left:74;&#10;top:6015;&#10;width:2729;&#10;height:4740;&#10;rotation:179.999;&#10;flip:y;" filled="f" stroked="f" strokeweight="1.0pt">
                  <v:imagedata r:id="rId16" o:title="2103820491712314704973"/>
                  <o:lock aspectratio="t"/>
                  <v:stroke color="#000000"/>
                </v:shape>
                <v:rect type="#_x0000_t1" id="矩形 132" o:spid="_x0000_s132" style="position:absolute;&#10;left:1184;&#10;top:973;&#10;width:16994;&#10;height:8974;&#10;mso-wrap-style:square;" filled="f" stroked="f" strokeweight="1.0pt">
                  <v:textbox id="858" inset="0mm,0mm,0mm,0mm" o:insetmode="custom" style="layout-flow:horizontal;&#10;v-text-anchor:top;">
                    <w:txbxContent>
                      <w:p>
                        <w:pPr>
                          <w:rPr>
                            <w:rFonts w:ascii="Trebuchet MS" w:eastAsia="Trebuchet MS" w:cs="Trebuchet MS" w:hAnsi="Trebuchet MS"/>
                            <w:b/>
                            <w:sz w:val="56"/>
                            <w:szCs w:val="56"/>
                          </w:rPr>
                        </w:pPr>
                        <w:r>
                          <w:rPr>
                            <w:rFonts w:ascii="Trebuchet MS" w:eastAsia="Trebuchet MS" w:cs="Trebuchet MS" w:hAnsi="Trebuchet MS"/>
                            <w:b/>
                            <w:sz w:val="56"/>
                            <w:szCs w:val="56"/>
                          </w:rPr>
                          <w:t>AGENDA</w:t>
                        </w:r>
                      </w:p>
                      <w:p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Times New Roman" w:cs="Arial" w:hAnsi="Arial"/>
                            <w:b/>
                            <w:bCs/>
                            <w:color w:val="1F1F1F"/>
                            <w:kern w:val="0"/>
                            <w:sz w:val="28"/>
                            <w:szCs w:val="28"/>
                          </w:rPr>
                          <w:t>I. Introduction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  <w:t>Briefly explain the challenges of current doctor appointment scheduling in hospitals (long wait times, inefficient allocation, etc.)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  <w:t>Highlight the potential of digital technology and AI to address these challenges.</w:t>
                        </w:r>
                      </w:p>
                      <w:p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Times New Roman" w:cs="Arial" w:hAnsi="Arial"/>
                            <w:b/>
                            <w:bCs/>
                            <w:color w:val="1F1F1F"/>
                            <w:kern w:val="0"/>
                            <w:sz w:val="28"/>
                            <w:szCs w:val="28"/>
                          </w:rPr>
                          <w:t xml:space="preserve">II. Current State Assessment 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  <w:t xml:space="preserve">      Analyze current scheduling processes:</w:t>
                        </w:r>
                      </w:p>
                      <w:p>
                        <w:pPr>
                          <w:numPr>
                            <w:ilvl w:val="1"/>
                            <w:numId w:val="2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  <w:t>How are appointments booked (phone, online, etc.)?</w:t>
                        </w:r>
                      </w:p>
                      <w:p>
                        <w:pPr>
                          <w:numPr>
                            <w:ilvl w:val="1"/>
                            <w:numId w:val="2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  <w:t>Who manages doctor schedules?</w:t>
                        </w:r>
                      </w:p>
                      <w:p>
                        <w:pPr>
                          <w:numPr>
                            <w:ilvl w:val="1"/>
                            <w:numId w:val="2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  <w:t>What data is used for appointment allocation?</w:t>
                        </w:r>
                      </w:p>
                      <w:p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Times New Roman" w:cs="Arial" w:hAnsi="Arial"/>
                            <w:b/>
                            <w:bCs/>
                            <w:color w:val="1F1F1F"/>
                            <w:kern w:val="0"/>
                            <w:sz w:val="28"/>
                            <w:szCs w:val="28"/>
                          </w:rPr>
                          <w:t xml:space="preserve">III. AI Integration for Optimization 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  <w:t xml:space="preserve">     Explain how AI can improve scheduling:</w:t>
                        </w:r>
                      </w:p>
                      <w:p>
                        <w:pPr>
                          <w:numPr>
                            <w:ilvl w:val="1"/>
                            <w:numId w:val="3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  <w:t>Machine learning algorithms to predict patient demand and doctor availability</w:t>
                        </w:r>
                      </w:p>
                      <w:p>
                        <w:pPr>
                          <w:numPr>
                            <w:ilvl w:val="1"/>
                            <w:numId w:val="3"/>
                          </w:numPr>
                          <w:shd w:val="clear" w:color="auto" w:fill="FFFFFF"/>
                          <w:spacing w:before="100" w:beforeAutospacing="1" w:after="0" w:line="240" w:lineRule="auto"/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Times New Roman" w:cs="Arial" w:hAnsi="Arial"/>
                            <w:color w:val="1F1F1F"/>
                            <w:kern w:val="0"/>
                            <w:sz w:val="28"/>
                            <w:szCs w:val="28"/>
                          </w:rPr>
                          <w:t>AI-powered optimization of appointment slots based on patient needs and doctor expertise</w:t>
                        </w:r>
                      </w:p>
                      <w:p>
                        <w:pPr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  <v:stroke color="#000000"/>
                </v:rect>
                <w10:wrap type="topAndBottom"/>
              </v:group>
            </w:pict>
          </mc:Fallback>
        </mc:AlternateContent>
      </w:r>
      <w:r>
        <w:br w:type="page"/>
      </w:r>
    </w:p>
    <w:p>
      <w:pPr>
        <w:pStyle w:val="1"/>
      </w:pPr>
      <w:r>
        <w:drawing>
          <wp:anchor distT="0" distB="0" distL="114300" distR="114300" simplePos="0" relativeHeight="48" behindDoc="1" locked="0" layoutInCell="1" hidden="0" allowOverlap="0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4"/>
            <wp:effectExtent l="0" t="0" r="0" b="0"/>
            <wp:wrapTopAndBottom/>
            <wp:docPr id="133" name="图片 13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34" name="图片 1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3125" cy="20002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PROBLEM  STATEMENT</w:t>
      </w:r>
    </w:p>
    <w:p/>
    <w:p>
      <w:pPr>
        <w:rPr>
          <w:sz w:val="56"/>
          <w:szCs w:val="56"/>
        </w:rPr>
      </w:pPr>
      <w:r>
        <w:rPr>
          <w:rFonts w:ascii="Arial" w:cs="Arial" w:hAnsi="Arial"/>
          <w:color w:val="1F1F1F"/>
          <w:sz w:val="56"/>
          <w:szCs w:val="56"/>
          <w:shd w:val="clear" w:color="auto" w:fill="FFFFFF"/>
        </w:rPr>
        <w:t>Hospitals face a critical challenge in balancing patient demand with efficient doctor scheduling</w:t>
      </w:r>
    </w:p>
    <w:p>
      <w:pPr>
        <w:spacing w:after="0"/>
        <w:ind w:left="11252" w:right="-2788"/>
      </w:pPr>
      <w:r>
        <mc:AlternateContent>
          <mc:Choice Requires="wps">
            <w:drawing>
              <wp:inline distT="0" distB="0" distL="114298" distR="114298">
                <wp:extent cx="2762249" cy="3257550"/>
                <wp:effectExtent l="0" t="0" r="0" b="0"/>
                <wp:docPr id="135" name="组合 13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6" name="组合 136"/>
                      <wpg:cNvGrpSpPr/>
                      <wpg:grpSpPr>
                        <a:xfrm rot="0">
                          <a:off x="0" y="0"/>
                          <a:ext cx="2762249" cy="3257550"/>
                          <a:chOff x="0" y="0"/>
                          <a:chExt cx="2762249" cy="325755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7" name="曲线 137"/>
                        <wps:cNvSpPr/>
                        <wps:spPr>
                          <a:xfrm rot="0">
                            <a:off x="1362024" y="2428838"/>
                            <a:ext cx="457208" cy="457207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42B051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8" name="曲线 138"/>
                        <wps:cNvSpPr/>
                        <wps:spPr>
                          <a:xfrm rot="0">
                            <a:off x="0" y="0"/>
                            <a:ext cx="2762249" cy="325755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599" y="21600"/>
                                </a:lnTo>
                              </a:path>
                            </a:pathLst>
                          </a:custGeom>
                          <a:noFill/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39" o:spid="_x0000_s139" coordorigin="12585,1171" coordsize="4349,5130" style="width:217.49998pt;&#10;height:256.50003pt;">
                <v:shape type="#_x0000_t0" id="曲线 140" o:spid="_x0000_s140" coordsize="720,720" path="m,l720,l720,720l,720e" style="position:absolute;&#10;left:14730;&#10;top:4996;&#10;width:720;&#10;height:720;" fillcolor="#42B051" stroked="t" strokeweight="0.0pt">
                  <v:stroke color="#000000"/>
                </v:shape>
                <v:shape type="#_x0000_t0" id="曲线 141" o:spid="_x0000_s141" style="position:absolute;&#10;left:12585;&#10;top:1171;&#10;width:4349;&#10;height:5130;" filled="f" stroked="t" strokeweight="1.0pt">
                  <v:stroke color="#000000"/>
                </v:shape>
              </v:group>
            </w:pict>
          </mc:Fallback>
        </mc:AlternateContent>
      </w:r>
    </w:p>
    <w:p>
      <w:pPr>
        <w:sectPr>
          <w:headerReference w:type="default" r:id="rId2"/>
          <w:headerReference w:type="even" r:id="rId3"/>
          <w:headerReference w:type="first" r:id="rId4"/>
          <w:footerReference w:type="default" r:id="rId5"/>
          <w:footerReference w:type="even" r:id="rId6"/>
          <w:footerReference w:type="first" r:id="rId7"/>
          <w:pgSz w:w="19200" w:h="10800" w:orient="landscape"/>
          <w:pgMar w:top="1150" w:right="5053" w:bottom="1050" w:left="1334" w:header="720" w:footer="325" w:gutter="0"/>
          <w:docGrid w:linePitch="312" w:charSpace="0"/>
        </w:sectPr>
      </w:pPr>
    </w:p>
    <w:p>
      <w:r>
        <w:rPr>
          <w:sz w:val="72"/>
          <w:szCs w:val="72"/>
        </w:rPr>
        <mc:AlternateContent>
          <mc:Choice Requires="wps">
            <w:drawing>
              <wp:anchor distT="0" distB="0" distL="114298" distR="114298" simplePos="0" relativeHeight="49" behindDoc="1" locked="0" layoutInCell="1" hidden="0" allowOverlap="1">
                <wp:simplePos x="0" y="0"/>
                <wp:positionH relativeFrom="page">
                  <wp:posOffset>9225237</wp:posOffset>
                </wp:positionH>
                <wp:positionV relativeFrom="page">
                  <wp:posOffset>2919950</wp:posOffset>
                </wp:positionV>
                <wp:extent cx="2566455" cy="3279600"/>
                <wp:effectExtent l="0" t="0" r="0" b="0"/>
                <wp:wrapTopAndBottom/>
                <wp:docPr id="230" name="组合 23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31" name="组合 231"/>
                      <wpg:cNvGrpSpPr/>
                      <wpg:grpSpPr>
                        <a:xfrm rot="0">
                          <a:off x="0" y="0"/>
                          <a:ext cx="2566455" cy="3279600"/>
                          <a:chOff x="0" y="0"/>
                          <a:chExt cx="2566455" cy="32796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32" name="曲线 232"/>
                        <wps:cNvSpPr/>
                        <wps:spPr>
                          <a:xfrm rot="0">
                            <a:off x="128303" y="2442600"/>
                            <a:ext cx="457209" cy="4572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42B051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33" name="曲线 233"/>
                        <wps:cNvSpPr/>
                        <wps:spPr>
                          <a:xfrm rot="0">
                            <a:off x="0" y="0"/>
                            <a:ext cx="2566455" cy="32796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34" o:spid="_x0000_s234" coordorigin="14527,4598" coordsize="4041,5164" style="position:absolute;&#10;margin-left:726.3966pt;&#10;margin-top:229.91733pt;&#10;width:202.0831pt;&#10;height:258.23627pt;&#10;z-index:49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35" o:spid="_x0000_s235" coordsize="720,720" path="m,l720,l720,719l,719e" style="position:absolute;&#10;left:14729;&#10;top:8444;&#10;width:720;&#10;height:720;" fillcolor="#42B051" stroked="t" strokeweight="0.0pt">
                  <v:stroke color="#000000"/>
                </v:shape>
                <v:shape type="#_x0000_t0" id="曲线 236" o:spid="_x0000_s236" style="position:absolute;&#10;left:14527;&#10;top:4598;&#10;width:4041;&#10;height:5164;" filled="f" stroked="t" strokeweight="1.0pt"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sz w:val="72"/>
          <w:szCs w:val="72"/>
        </w:rPr>
        <w:t>PROJECT  OVERVIEW</w:t>
      </w:r>
      <w:r>
        <w:rPr>
          <w:rFonts w:ascii="Arial" w:eastAsia="Times New Roman" w:cs="Arial" w:hAnsi="Arial"/>
          <w:color w:val="1F1F1F"/>
          <w:kern w:val="0"/>
          <w:sz w:val="48"/>
          <w:szCs w:val="48"/>
        </w:rPr>
        <w:t xml:space="preserve">: This project aims to develop and implement a digital solution that leverages advanced technologies to streamline doctor appointment scheduling in hospitals.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cs="Arial" w:hAnsi="Arial"/>
          <w:color w:val="1F1F1F"/>
          <w:kern w:val="0"/>
          <w:sz w:val="48"/>
          <w:szCs w:val="48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cs="Arial" w:hAnsi="Arial"/>
          <w:color w:val="1F1F1F"/>
          <w:kern w:val="0"/>
          <w:sz w:val="48"/>
          <w:szCs w:val="48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cs="Arial" w:hAnsi="Arial"/>
          <w:color w:val="1F1F1F"/>
          <w:kern w:val="0"/>
          <w:sz w:val="48"/>
          <w:szCs w:val="48"/>
        </w:rPr>
      </w:pPr>
      <w:r>
        <w:rPr>
          <w:rFonts w:ascii="Arial" w:eastAsia="Times New Roman" w:cs="Arial" w:hAnsi="Arial"/>
          <w:color w:val="1F1F1F"/>
          <w:kern w:val="0"/>
          <w:sz w:val="48"/>
          <w:szCs w:val="48"/>
        </w:rPr>
        <w:t>The core objective is to optimize doctor availability and appointment allocation, resulting in:</w:t>
      </w:r>
    </w:p>
    <w:p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cs="Arial" w:hAnsi="Arial"/>
          <w:color w:val="1F1F1F"/>
          <w:kern w:val="0"/>
          <w:sz w:val="48"/>
          <w:szCs w:val="48"/>
        </w:rPr>
      </w:pPr>
    </w:p>
    <w:p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40"/>
          <w:szCs w:val="40"/>
        </w:rPr>
      </w:pPr>
      <w:r>
        <w:rPr>
          <w:rFonts w:ascii="Arial" w:eastAsia="Times New Roman" w:cs="Arial" w:hAnsi="Arial"/>
          <w:color w:val="1F1F1F"/>
          <w:kern w:val="0"/>
          <w:sz w:val="40"/>
          <w:szCs w:val="40"/>
        </w:rPr>
        <w:t>Reduced patient wait times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40"/>
          <w:szCs w:val="40"/>
        </w:rPr>
      </w:pPr>
      <w:r>
        <w:rPr>
          <w:rFonts w:ascii="Arial" w:eastAsia="Times New Roman" w:cs="Arial" w:hAnsi="Arial"/>
          <w:color w:val="1F1F1F"/>
          <w:kern w:val="0"/>
          <w:sz w:val="40"/>
          <w:szCs w:val="40"/>
        </w:rPr>
        <w:t>Improved doctor productivity and resource utilization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40"/>
          <w:szCs w:val="40"/>
        </w:rPr>
      </w:pPr>
      <w:r>
        <w:rPr>
          <w:rFonts w:ascii="Arial" w:eastAsia="Times New Roman" w:cs="Arial" w:hAnsi="Arial"/>
          <w:color w:val="1F1F1F"/>
          <w:kern w:val="0"/>
          <w:sz w:val="40"/>
          <w:szCs w:val="40"/>
        </w:rPr>
        <w:t>Enhanced patient satisfaction and experience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40"/>
          <w:szCs w:val="40"/>
        </w:rPr>
      </w:pPr>
      <w:r>
        <w:rPr>
          <w:rFonts w:ascii="Arial" w:eastAsia="Times New Roman" w:cs="Arial" w:hAnsi="Arial"/>
          <w:color w:val="1F1F1F"/>
          <w:kern w:val="0"/>
          <w:sz w:val="40"/>
          <w:szCs w:val="40"/>
        </w:rPr>
        <w:t>Increased efficiency in appointment booking and management</w:t>
      </w:r>
    </w:p>
    <w:p>
      <w:pPr>
        <w:pStyle w:val="1"/>
        <w:ind w:left="281"/>
        <w:rPr>
          <w:sz w:val="32"/>
          <w:szCs w:val="32"/>
        </w:rPr>
      </w:pPr>
    </w:p>
    <w:p/>
    <w:p>
      <w:pPr>
        <w:shd w:val="clear" w:color="auto" w:fill="FFFFFF"/>
        <w:spacing w:before="100" w:beforeAutospacing="1" w:after="100" w:afterAutospacing="1" w:line="240" w:lineRule="auto"/>
        <w:rPr>
          <w:rFonts w:ascii="Arial" w:cs="Arial" w:hAnsi="Arial"/>
          <w:color w:val="1F1F1F"/>
          <w:shd w:val="clear" w:color="auto" w:fill="FFFFFF"/>
        </w:rPr>
      </w:pPr>
    </w:p>
    <w:p/>
    <w:p>
      <w:pPr>
        <w:spacing w:after="0"/>
        <w:ind w:left="9646"/>
      </w:pPr>
      <w:r>
        <mc:AlternateContent>
          <mc:Choice Requires="wps">
            <w:drawing>
              <wp:inline distT="0" distB="0" distL="114298" distR="114298">
                <wp:extent cx="314325" cy="323850"/>
                <wp:effectExtent l="0" t="0" r="0" b="0"/>
                <wp:docPr id="237" name="组合 23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38" name="组合 238"/>
                      <wpg:cNvGrpSpPr/>
                      <wpg:grpSpPr>
                        <a:xfrm rot="0">
                          <a:off x="0" y="0"/>
                          <a:ext cx="314325" cy="323850"/>
                          <a:chOff x="0" y="0"/>
                          <a:chExt cx="314325" cy="32385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39" name="曲线 239"/>
                        <wps:cNvSpPr/>
                        <wps:spPr>
                          <a:xfrm rot="0">
                            <a:off x="0" y="0"/>
                            <a:ext cx="314325" cy="32385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599" y="0"/>
                                </a:lnTo>
                                <a:lnTo>
                                  <a:pt x="21599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2E83C3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40" o:spid="_x0000_s240" coordorigin="10544,8092" coordsize="495,510" style="width:24.75pt;&#10;height:25.5pt;">
                <v:shape type="#_x0000_t0" id="曲线 241" o:spid="_x0000_s241" coordsize="495,510" path="m,l494,l494,510l,510e" style="position:absolute;&#10;left:10544;&#10;top:8092;&#10;width:494;&#10;height:510;" fillcolor="#2E83C3" stroked="t" strokeweight="0.0pt">
                  <v:stroke color="#000000"/>
                </v:shape>
              </v:group>
            </w:pict>
          </mc:Fallback>
        </mc:AlternateContent>
      </w:r>
      <w:r>
        <w:br w:type="page"/>
      </w:r>
    </w:p>
    <w:p>
      <w:pPr>
        <w:spacing w:after="0"/>
        <w:ind w:left="223"/>
        <w:rPr>
          <w:rFonts w:ascii="Trebuchet MS" w:eastAsia="Trebuchet MS" w:cs="Trebuchet MS" w:hAnsi="Trebuchet MS"/>
          <w:b/>
          <w:sz w:val="65"/>
        </w:rPr>
      </w:pPr>
      <w:r>
        <w:rPr>
          <w:rFonts w:ascii="Trebuchet MS" w:eastAsia="Trebuchet MS" w:cs="Trebuchet MS" w:hAnsi="Trebuchet MS"/>
          <w:b/>
          <w:sz w:val="65"/>
        </w:rPr>
        <w:t>WHO ARE THE END USERS?</w:t>
      </w:r>
    </w:p>
    <w:p>
      <w:pPr>
        <w:shd w:val="clear" w:color="auto" w:fill="FFFFFF"/>
        <w:spacing w:before="60" w:after="60" w:line="240" w:lineRule="auto"/>
        <w:rPr>
          <w:rFonts w:ascii="Arial" w:eastAsia="Times New Roman" w:cs="Arial" w:hAnsi="Arial"/>
          <w:color w:val="1F1F1F"/>
          <w:kern w:val="0"/>
          <w:sz w:val="24"/>
          <w:szCs w:val="24"/>
        </w:rPr>
      </w:pPr>
    </w:p>
    <w:p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8"/>
          <w:szCs w:val="28"/>
        </w:rPr>
        <w:t>Patients:</w:t>
      </w: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 xml:space="preserve"> They will benefit the most from this project.</w:t>
      </w:r>
    </w:p>
    <w:p>
      <w:pPr>
        <w:numPr>
          <w:ilvl w:val="3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Schedule appointments online conveniently, 24/7 access.</w:t>
      </w:r>
    </w:p>
    <w:p>
      <w:pPr>
        <w:numPr>
          <w:ilvl w:val="3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View real-time doctor availability for transparent scheduling.</w:t>
      </w:r>
    </w:p>
    <w:p>
      <w:pPr>
        <w:numPr>
          <w:ilvl w:val="3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Manage appointments through a patient portal for self-service options.</w:t>
      </w:r>
    </w:p>
    <w:p>
      <w:pPr>
        <w:numPr>
          <w:ilvl w:val="3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Receive automated appointment reminders and confirmations.</w:t>
      </w:r>
    </w:p>
    <w:p>
      <w:pPr>
        <w:numPr>
          <w:ilvl w:val="3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Experience reduced wait times, leading to a more positive healthcare experience.</w:t>
      </w:r>
    </w:p>
    <w:p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8"/>
          <w:szCs w:val="28"/>
        </w:rPr>
        <w:t>Hospital Staff (Doctors, Administrators):</w:t>
      </w: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 xml:space="preserve"> </w:t>
      </w:r>
    </w:p>
    <w:p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 xml:space="preserve">                      While this project is designed to improve patient experience, it also benefits hospital staff.</w:t>
      </w:r>
    </w:p>
    <w:p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8"/>
          <w:szCs w:val="28"/>
        </w:rPr>
        <w:t>Doctors:</w:t>
      </w:r>
    </w:p>
    <w:p>
      <w:pPr>
        <w:numPr>
          <w:ilvl w:val="3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Experience optimized scheduling, reducing wasted time and maximizing their ability to see patients.</w:t>
      </w:r>
    </w:p>
    <w:p>
      <w:pPr>
        <w:numPr>
          <w:ilvl w:val="3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Leverage AI-powered allocation to match their expertise with patient needs.</w:t>
      </w:r>
    </w:p>
    <w:p>
      <w:pPr>
        <w:shd w:val="clear" w:color="auto" w:fill="FFFFFF"/>
        <w:spacing w:after="0" w:line="240" w:lineRule="auto"/>
        <w:ind w:left="2880"/>
        <w:rPr>
          <w:rFonts w:ascii="Arial" w:eastAsia="Times New Roman" w:cs="Arial" w:hAnsi="Arial"/>
          <w:color w:val="1F1F1F"/>
          <w:spacing w:val="2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spacing w:val="2"/>
          <w:kern w:val="0"/>
          <w:sz w:val="28"/>
          <w:szCs w:val="28"/>
        </w:rPr>
        <w:t>pen_spark</w:t>
      </w:r>
    </w:p>
    <w:p>
      <w:pPr>
        <w:spacing w:after="0"/>
        <w:ind w:left="223"/>
        <w:rPr>
          <w:sz w:val="28"/>
          <w:szCs w:val="28"/>
        </w:rPr>
      </w:pPr>
    </w:p>
    <w:p>
      <w:pPr>
        <w:spacing w:after="5265"/>
        <w:ind w:left="9646"/>
      </w:pPr>
      <w:r>
        <mc:AlternateContent>
          <mc:Choice Requires="wps">
            <w:drawing>
              <wp:inline distT="0" distB="0" distL="114298" distR="114298">
                <wp:extent cx="314325" cy="323850"/>
                <wp:effectExtent l="0" t="0" r="0" b="0"/>
                <wp:docPr id="242" name="组合 24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43" name="组合 243"/>
                      <wpg:cNvGrpSpPr/>
                      <wpg:grpSpPr>
                        <a:xfrm rot="0">
                          <a:off x="0" y="0"/>
                          <a:ext cx="314325" cy="323850"/>
                          <a:chOff x="0" y="0"/>
                          <a:chExt cx="314325" cy="32385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44" name="曲线 244"/>
                        <wps:cNvSpPr/>
                        <wps:spPr>
                          <a:xfrm rot="0">
                            <a:off x="0" y="0"/>
                            <a:ext cx="314325" cy="32385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599" y="0"/>
                                </a:lnTo>
                                <a:lnTo>
                                  <a:pt x="21599" y="216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solidFill>
                            <a:srgbClr val="2E83C3"/>
                          </a:solidFill>
                          <a:ln w="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45" o:spid="_x0000_s245" coordorigin="10544,7546" coordsize="495,510" style="width:24.75pt;&#10;height:25.5pt;">
                <v:shape type="#_x0000_t0" id="曲线 246" o:spid="_x0000_s246" coordsize="495,510" path="m,l494,l494,509l,509e" style="position:absolute;&#10;left:10544;&#10;top:7546;&#10;width:494;&#10;height:510;" fillcolor="#2E83C3" stroked="t" strokeweight="0.0pt">
                  <v:stroke color="#000000"/>
                </v:shape>
              </v:group>
            </w:pict>
          </mc:Fallback>
        </mc:AlternateContent>
      </w:r>
    </w:p>
    <w:p>
      <w:pPr>
        <w:spacing w:after="555"/>
        <w:rPr>
          <w:sz w:val="52"/>
          <w:szCs w:val="52"/>
        </w:rPr>
      </w:pPr>
      <w:r>
        <w:rPr>
          <w:sz w:val="52"/>
          <w:szCs w:val="52"/>
        </w:rPr>
        <w:drawing>
          <wp:anchor distT="0" distB="0" distL="114300" distR="114300" simplePos="0" relativeHeight="54" behindDoc="1" locked="0" layoutInCell="1" hidden="0" allowOverlap="0">
            <wp:simplePos x="0" y="0"/>
            <wp:positionH relativeFrom="margin">
              <wp:align>left</wp:align>
            </wp:positionH>
            <wp:positionV relativeFrom="page">
              <wp:posOffset>1613535</wp:posOffset>
            </wp:positionV>
            <wp:extent cx="2695575" cy="3248025"/>
            <wp:effectExtent l="0" t="0" r="0" b="0"/>
            <wp:wrapTopAndBottom/>
            <wp:docPr id="247" name="图片 24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49" name="图片 24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95575" cy="32480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 xml:space="preserve">YOUR SOLUTION AND ITS VALUE PROPOSITION: </w:t>
      </w:r>
      <w:r>
        <w:rPr>
          <w:rFonts w:ascii="Arial" w:cs="Arial" w:hAnsi="Arial"/>
          <w:color w:val="1F1F1F"/>
          <w:sz w:val="32"/>
          <w:szCs w:val="32"/>
          <w:shd w:val="clear" w:color="auto" w:fill="FFFFFF"/>
        </w:rPr>
        <w:t>This project offers a win-win situation for both patients and hospitals. Patients experience a more convenient and efficient appointment process with reduced wait times. Hospitals benefit from increased doctor productivity, improved resource utilization, and ultimately, higher patient satisfaction. This translates to a more efficient and successful healthcare ecosystem</w:t>
      </w:r>
      <w:r>
        <w:rPr>
          <w:rFonts w:ascii="Arial" w:cs="Arial" w:hAnsi="Arial"/>
          <w:color w:val="1F1F1F"/>
          <w:shd w:val="clear" w:color="auto" w:fill="FFFFFF"/>
        </w:rPr>
        <w:t>.</w:t>
      </w:r>
    </w:p>
    <w:p>
      <w:pPr>
        <w:spacing w:after="555"/>
        <w:rPr>
          <w:sz w:val="52"/>
          <w:szCs w:val="52"/>
        </w:rPr>
      </w:pPr>
    </w:p>
    <w:p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44"/>
          <w:szCs w:val="44"/>
        </w:rPr>
      </w:pPr>
      <w:r>
        <w:rPr>
          <w:sz w:val="56"/>
          <w:szCs w:val="56"/>
        </w:rPr>
        <w:t xml:space="preserve">THE WOW IN YOUR SOLUTION: </w:t>
      </w:r>
      <w:r>
        <w:rPr>
          <w:rFonts w:ascii="Arial" w:cs="Arial" w:hAnsi="Arial"/>
          <w:color w:val="1F1F1F"/>
          <w:sz w:val="44"/>
          <w:szCs w:val="44"/>
          <w:shd w:val="clear" w:color="auto" w:fill="FFFFFF"/>
        </w:rPr>
        <w:t>The solution for optimizing doctor availability and appointment allocation in hospitals leverages a combination of digital technology and AI integration.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44"/>
          <w:szCs w:val="44"/>
        </w:rPr>
      </w:pPr>
      <w:r>
        <w:rPr>
          <w:rFonts w:ascii="Arial" w:cs="Arial" w:hAnsi="Arial"/>
          <w:color w:val="1F1F1F"/>
          <w:sz w:val="44"/>
          <w:szCs w:val="44"/>
          <w:shd w:val="clear" w:color="auto" w:fill="FFFFFF"/>
        </w:rPr>
        <w:t xml:space="preserve"> </w:t>
      </w:r>
      <w:r>
        <w:rPr>
          <w:rFonts w:ascii="Arial" w:eastAsia="Times New Roman" w:cs="Arial" w:hAnsi="Arial"/>
          <w:b/>
          <w:bCs/>
          <w:color w:val="1F1F1F"/>
          <w:kern w:val="0"/>
          <w:sz w:val="44"/>
          <w:szCs w:val="44"/>
        </w:rPr>
        <w:t>Online Appointment Scheduling Platform:</w:t>
      </w:r>
      <w:r>
        <w:rPr>
          <w:rFonts w:ascii="Arial" w:eastAsia="Times New Roman" w:cs="Arial" w:hAnsi="Arial"/>
          <w:color w:val="1F1F1F"/>
          <w:kern w:val="0"/>
          <w:sz w:val="44"/>
          <w:szCs w:val="44"/>
        </w:rPr>
        <w:t> A user-friendly platform accessible 24/7 allows patients to browse available slots, schedule appointments, and manage them easily.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44"/>
          <w:szCs w:val="44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44"/>
          <w:szCs w:val="44"/>
        </w:rPr>
        <w:t>Patient Portal:</w:t>
      </w:r>
      <w:r>
        <w:rPr>
          <w:rFonts w:ascii="Arial" w:eastAsia="Times New Roman" w:cs="Arial" w:hAnsi="Arial"/>
          <w:color w:val="1F1F1F"/>
          <w:kern w:val="0"/>
          <w:sz w:val="44"/>
          <w:szCs w:val="44"/>
        </w:rPr>
        <w:t> This secure platform enables patients to view past appointments, request prescription refills, exchange messages with doctors, and manage their healthcare information.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44"/>
          <w:szCs w:val="44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44"/>
          <w:szCs w:val="44"/>
        </w:rPr>
        <w:t>Real-time Doctor Availability Display:</w:t>
      </w:r>
      <w:r>
        <w:rPr>
          <w:rFonts w:ascii="Arial" w:eastAsia="Times New Roman" w:cs="Arial" w:hAnsi="Arial"/>
          <w:color w:val="1F1F1F"/>
          <w:kern w:val="0"/>
          <w:sz w:val="44"/>
          <w:szCs w:val="44"/>
        </w:rPr>
        <w:t> This feature provides patients with instant visibility into doctor schedules, allowing them to choose appointments based on real-time availability.</w:t>
      </w:r>
    </w:p>
    <w:p>
      <w:pPr>
        <w:spacing w:after="555"/>
        <w:rPr>
          <w:rFonts w:ascii="Arial" w:cs="Arial" w:hAnsi="Arial"/>
          <w:color w:val="1F1F1F"/>
          <w:sz w:val="44"/>
          <w:szCs w:val="44"/>
          <w:shd w:val="clear" w:color="auto" w:fill="FFFFFF"/>
        </w:rPr>
      </w:pPr>
    </w:p>
    <w:p>
      <w:pPr>
        <w:spacing w:after="555"/>
        <w:rPr>
          <w:sz w:val="44"/>
          <w:szCs w:val="44"/>
        </w:rPr>
      </w:pPr>
    </w:p>
    <w:p>
      <w:pPr>
        <w:spacing w:after="0"/>
        <w:ind w:left="-794"/>
      </w:pPr>
    </w:p>
    <w:p>
      <w:pPr>
        <w:pStyle w:val="1"/>
        <w:ind w:left="305"/>
        <w:rPr>
          <w:sz w:val="96"/>
        </w:rPr>
      </w:pPr>
      <w:r>
        <w:rPr>
          <w:sz w:val="96"/>
        </w:rPr>
        <w:t>MODELLING</w:t>
      </w:r>
    </w:p>
    <w:p>
      <w:pPr>
        <w:pStyle w:val="1"/>
        <w:ind w:left="0" w:firstLine="0"/>
        <w:rPr>
          <w:sz w:val="28"/>
          <w:szCs w:val="28"/>
        </w:rPr>
      </w:pPr>
      <w:r>
        <w:rPr>
          <w:rFonts w:ascii="Arial" w:eastAsia="Times New Roman" w:cs="Arial" w:hAnsi="Arial"/>
          <w:bCs/>
          <w:color w:val="1F1F1F"/>
          <w:kern w:val="0"/>
          <w:sz w:val="24"/>
          <w:szCs w:val="24"/>
        </w:rPr>
        <w:t xml:space="preserve"> </w:t>
      </w:r>
      <w:r>
        <w:rPr>
          <w:rFonts w:ascii="Arial" w:eastAsia="Times New Roman" w:cs="Arial" w:hAnsi="Arial"/>
          <w:bCs/>
          <w:color w:val="1F1F1F"/>
          <w:kern w:val="0"/>
          <w:sz w:val="28"/>
          <w:szCs w:val="28"/>
        </w:rPr>
        <w:t>Machine Learning Model: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This approach utilizes machine learning algorithms to predict patient demand and doctor availability, leading to optimized appointment allocation.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8"/>
          <w:szCs w:val="28"/>
        </w:rPr>
        <w:t>Data Inputs: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Historical appointment data (appointment time, duration, type, patient demographics)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Doctor schedule data (availability, specialization, expertise)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Patient arrival patterns (day of the week, time of day, seasonality)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Cancellation and no-show rates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8"/>
          <w:szCs w:val="28"/>
        </w:rPr>
        <w:t>Machine Learning Techniques: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8"/>
          <w:szCs w:val="28"/>
        </w:rPr>
        <w:t>Regression Analysis:</w:t>
      </w: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 Predicts the expected duration of appointments based on appointment type and historical data.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8"/>
          <w:szCs w:val="28"/>
        </w:rPr>
        <w:t>Time Series Forecasting:</w:t>
      </w: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 Forecasts future patient demand based on historical patterns and seasonal trends.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8"/>
          <w:szCs w:val="28"/>
        </w:rPr>
        <w:t>Classification Algorithms:</w:t>
      </w: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 Classifies patients based on urgency level to prioritize appointments efficiently.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8"/>
          <w:szCs w:val="28"/>
        </w:rPr>
        <w:t>Model Outputs:</w:t>
      </w:r>
    </w:p>
    <w:p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Predicted patient demand for specific days and time slots.</w:t>
      </w:r>
    </w:p>
    <w:p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Doctor availability based on their schedule and expertise.</w:t>
      </w:r>
    </w:p>
    <w:p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8"/>
          <w:szCs w:val="28"/>
        </w:rPr>
      </w:pPr>
      <w:r>
        <w:rPr>
          <w:rFonts w:ascii="Arial" w:eastAsia="Times New Roman" w:cs="Arial" w:hAnsi="Arial"/>
          <w:color w:val="1F1F1F"/>
          <w:kern w:val="0"/>
          <w:sz w:val="28"/>
          <w:szCs w:val="28"/>
        </w:rPr>
        <w:t>Optimized allocation of appointments considering patient needs, doctor skills, and expected duration.</w:t>
      </w:r>
    </w:p>
    <w:p>
      <w:pPr>
        <w:rPr>
          <w:sz w:val="28"/>
          <w:szCs w:val="28"/>
        </w:rPr>
      </w:pPr>
    </w:p>
    <w:p>
      <w:pPr>
        <w:pStyle w:val="15"/>
        <w:shd w:val="clear" w:color="auto" w:fill="FFFFFF"/>
        <w:rPr>
          <w:rFonts w:ascii="Arial" w:cs="Arial" w:hAnsi="Arial"/>
          <w:color w:val="1F1F1F"/>
        </w:rPr>
      </w:pPr>
      <w:r>
        <w:rPr>
          <w:sz w:val="96"/>
          <w:szCs w:val="96"/>
        </w:rPr>
        <w:t>Results</w:t>
      </w:r>
      <w:r>
        <w:rPr>
          <w:rFonts w:ascii="Arial" w:cs="Arial" w:hAnsi="Arial"/>
          <w:color w:val="1F1F1F"/>
        </w:rPr>
        <w:t xml:space="preserve"> I</w:t>
      </w:r>
    </w:p>
    <w:p>
      <w:pPr>
        <w:pStyle w:val="15"/>
        <w:shd w:val="clear" w:color="auto" w:fill="FFFFFF"/>
        <w:rPr>
          <w:rFonts w:ascii="Arial" w:cs="Arial" w:hAnsi="Arial"/>
          <w:color w:val="1F1F1F"/>
        </w:rPr>
      </w:pPr>
      <w:r>
        <w:rPr>
          <w:rFonts w:ascii="Arial" w:cs="Arial" w:hAnsi="Arial"/>
          <w:color w:val="1F1F1F"/>
        </w:rPr>
        <w:t>AI offers promising results for optimizing doctor availability and appointment allocation in hospitals.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cs="Arial" w:hAnsi="Arial"/>
          <w:color w:val="1F1F1F"/>
          <w:kern w:val="0"/>
          <w:sz w:val="24"/>
          <w:szCs w:val="24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4"/>
          <w:szCs w:val="24"/>
        </w:rPr>
        <w:t>Improved Patient Experience:</w:t>
      </w:r>
    </w:p>
    <w:p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4"/>
          <w:szCs w:val="24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4"/>
          <w:szCs w:val="24"/>
        </w:rPr>
        <w:t>Reduced Wait Times:</w:t>
      </w:r>
      <w:r>
        <w:rPr>
          <w:rFonts w:ascii="Arial" w:eastAsia="Times New Roman" w:cs="Arial" w:hAnsi="Arial"/>
          <w:color w:val="1F1F1F"/>
          <w:kern w:val="0"/>
          <w:sz w:val="24"/>
          <w:szCs w:val="24"/>
        </w:rPr>
        <w:t> AI-powered prediction and allocation minimize wait times, leading to less frustration and improved patient satisfaction.</w:t>
      </w:r>
    </w:p>
    <w:p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4"/>
          <w:szCs w:val="24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4"/>
          <w:szCs w:val="24"/>
        </w:rPr>
        <w:t>Increased Convenience:</w:t>
      </w:r>
      <w:r>
        <w:rPr>
          <w:rFonts w:ascii="Arial" w:eastAsia="Times New Roman" w:cs="Arial" w:hAnsi="Arial"/>
          <w:color w:val="1F1F1F"/>
          <w:kern w:val="0"/>
          <w:sz w:val="24"/>
          <w:szCs w:val="24"/>
        </w:rPr>
        <w:t> 24/7 online scheduling, real-time doctor availability displays, and patient portals empower patients to manage appointments easily.</w:t>
      </w:r>
    </w:p>
    <w:p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4"/>
          <w:szCs w:val="24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4"/>
          <w:szCs w:val="24"/>
        </w:rPr>
        <w:t>Enhanced Communication:</w:t>
      </w:r>
      <w:r>
        <w:rPr>
          <w:rFonts w:ascii="Arial" w:eastAsia="Times New Roman" w:cs="Arial" w:hAnsi="Arial"/>
          <w:color w:val="1F1F1F"/>
          <w:kern w:val="0"/>
          <w:sz w:val="24"/>
          <w:szCs w:val="24"/>
        </w:rPr>
        <w:t> Secure messaging features within the patient portal facilitate communication with doctors or staff, improving care coordination.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cs="Arial" w:hAnsi="Arial"/>
          <w:color w:val="1F1F1F"/>
          <w:kern w:val="0"/>
          <w:sz w:val="24"/>
          <w:szCs w:val="24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4"/>
          <w:szCs w:val="24"/>
        </w:rPr>
        <w:t>Optimized Hospital Operations:</w:t>
      </w:r>
    </w:p>
    <w:p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4"/>
          <w:szCs w:val="24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4"/>
          <w:szCs w:val="24"/>
        </w:rPr>
        <w:t>Increased Doctor Productivity:</w:t>
      </w:r>
      <w:r>
        <w:rPr>
          <w:rFonts w:ascii="Arial" w:eastAsia="Times New Roman" w:cs="Arial" w:hAnsi="Arial"/>
          <w:color w:val="1F1F1F"/>
          <w:kern w:val="0"/>
          <w:sz w:val="24"/>
          <w:szCs w:val="24"/>
        </w:rPr>
        <w:t> Optimized scheduling maximizes doctors' time with patients, reducing wasted time and improving efficiency.</w:t>
      </w:r>
    </w:p>
    <w:p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4"/>
          <w:szCs w:val="24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4"/>
          <w:szCs w:val="24"/>
        </w:rPr>
        <w:t>Improved Resource Utilization:</w:t>
      </w:r>
      <w:r>
        <w:rPr>
          <w:rFonts w:ascii="Arial" w:eastAsia="Times New Roman" w:cs="Arial" w:hAnsi="Arial"/>
          <w:color w:val="1F1F1F"/>
          <w:kern w:val="0"/>
          <w:sz w:val="24"/>
          <w:szCs w:val="24"/>
        </w:rPr>
        <w:t> Streamlined appointment flow and reduced administrative burden allow hospitals to utilize staff and facilities more effectively.</w:t>
      </w:r>
    </w:p>
    <w:p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4"/>
          <w:szCs w:val="24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4"/>
          <w:szCs w:val="24"/>
        </w:rPr>
        <w:t>Data-Driven Decision Making:</w:t>
      </w:r>
      <w:r>
        <w:rPr>
          <w:rFonts w:ascii="Arial" w:eastAsia="Times New Roman" w:cs="Arial" w:hAnsi="Arial"/>
          <w:color w:val="1F1F1F"/>
          <w:kern w:val="0"/>
          <w:sz w:val="24"/>
          <w:szCs w:val="24"/>
        </w:rPr>
        <w:t> Valuable data insights on patient patterns and appointment trends inform better scheduling strategies and resource allocation.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cs="Arial" w:hAnsi="Arial"/>
          <w:color w:val="1F1F1F"/>
          <w:kern w:val="0"/>
          <w:sz w:val="24"/>
          <w:szCs w:val="24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4"/>
          <w:szCs w:val="24"/>
        </w:rPr>
        <w:t>Additional Benefits:</w:t>
      </w:r>
    </w:p>
    <w:p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4"/>
          <w:szCs w:val="24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4"/>
          <w:szCs w:val="24"/>
        </w:rPr>
        <w:t>Reduced Missed Appointments:</w:t>
      </w:r>
      <w:r>
        <w:rPr>
          <w:rFonts w:ascii="Arial" w:eastAsia="Times New Roman" w:cs="Arial" w:hAnsi="Arial"/>
          <w:color w:val="1F1F1F"/>
          <w:kern w:val="0"/>
          <w:sz w:val="24"/>
          <w:szCs w:val="24"/>
        </w:rPr>
        <w:t> Automated reminders through AI can significantly decrease no-shows, improving scheduling efficiency.</w:t>
      </w:r>
    </w:p>
    <w:p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cs="Arial" w:hAnsi="Arial"/>
          <w:color w:val="1F1F1F"/>
          <w:kern w:val="0"/>
          <w:sz w:val="24"/>
          <w:szCs w:val="24"/>
        </w:rPr>
      </w:pPr>
      <w:r>
        <w:rPr>
          <w:rFonts w:ascii="Arial" w:eastAsia="Times New Roman" w:cs="Arial" w:hAnsi="Arial"/>
          <w:b/>
          <w:bCs/>
          <w:color w:val="1F1F1F"/>
          <w:kern w:val="0"/>
          <w:sz w:val="24"/>
          <w:szCs w:val="24"/>
        </w:rPr>
        <w:t>Increased Patient Satisfaction:</w:t>
      </w:r>
      <w:r>
        <w:rPr>
          <w:rFonts w:ascii="Arial" w:eastAsia="Times New Roman" w:cs="Arial" w:hAnsi="Arial"/>
          <w:color w:val="1F1F1F"/>
          <w:kern w:val="0"/>
          <w:sz w:val="24"/>
          <w:szCs w:val="24"/>
        </w:rPr>
        <w:t> Shorter waits, convenient scheduling, and better communication lead to happier  potentially improving patient loyalty.</w:t>
      </w:r>
    </w:p>
    <w:p>
      <w:pPr>
        <w:spacing w:after="5265"/>
        <w:rPr>
          <w:rFonts w:ascii="Arial" w:cs="Arial" w:hAnsi="Arial"/>
          <w:color w:val="1F1F1F"/>
          <w:shd w:val="clear" w:color="auto" w:fill="FFFFFF"/>
        </w:rPr>
      </w:pPr>
      <w:r>
        <w:rPr>
          <w:rFonts w:ascii="Trebuchet MS" w:eastAsia="Trebuchet MS" w:cs="Trebuchet MS" w:hAnsi="Trebuchet MS"/>
          <w:color w:val="0070C0"/>
          <w:sz w:val="41"/>
          <w:u w:val="single" w:color="0070C0"/>
        </w:rPr>
        <w:t xml:space="preserve">Demo Link </w:t>
      </w:r>
      <w:r>
        <w:rPr>
          <w:rFonts w:ascii="Arial" w:cs="Arial" w:hAnsi="Arial"/>
          <w:color w:val="1F1F1F"/>
          <w:shd w:val="clear" w:color="auto" w:fill="FFFFFF"/>
        </w:rPr>
        <w:t xml:space="preserve">:   </w:t>
      </w:r>
      <w:r>
        <w:rPr>
          <w:rFonts w:ascii="Arial" w:cs="Arial" w:hAnsi="Arial"/>
          <w:color w:val="7030A0"/>
          <w:sz w:val="56"/>
          <w:szCs w:val="56"/>
          <w:shd w:val="clear" w:color="auto" w:fill="FFFFFF"/>
        </w:rPr>
        <w:t>https://github.com/sivakarthikeyan63/project</w:t>
      </w:r>
    </w:p>
    <w:sectPr>
      <w:headerReference w:type="default" r:id="rId18"/>
      <w:headerReference w:type="even" r:id="rId19"/>
      <w:headerReference w:type="first" r:id="rId20"/>
      <w:footerReference w:type="default" r:id="rId21"/>
      <w:footerReference w:type="even" r:id="rId22"/>
      <w:footerReference w:type="first" r:id="rId23"/>
      <w:pgSz w:w="19200" w:h="10800" w:orient="landscape"/>
      <w:pgMar w:top="731" w:right="2965" w:bottom="90" w:left="899" w:header="720" w:footer="30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tabs>
        <w:tab w:val="right" w:pos="16724"/>
      </w:tabs>
      <w:spacing w:after="0"/>
      <w:ind w:left="-149" w:right="-3910"/>
    </w:pPr>
    <w:r>
      <w:rPr>
        <w:rFonts w:ascii="Trebuchet MS" w:eastAsia="Trebuchet MS" w:cs="Trebuchet MS" w:hAnsi="Trebuchet MS"/>
        <w:color w:val="2E83C3"/>
        <w:sz w:val="23"/>
      </w:rPr>
      <w:t xml:space="preserve">3/21/2024 </w:t>
    </w:r>
    <w:r>
      <w:rPr>
        <w:rFonts w:ascii="Trebuchet MS" w:eastAsia="Trebuchet MS" w:cs="Trebuchet MS" w:hAnsi="Trebuchet MS"/>
        <w:b/>
        <w:color w:val="2E83C3"/>
        <w:sz w:val="23"/>
      </w:rPr>
      <w:t>Annual Review</w:t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cs="Trebuchet MS" w:hAnsi="Trebuchet MS"/>
        <w:color w:val="2E946B"/>
        <w:sz w:val="23"/>
      </w:rPr>
      <w:t>1</w:t>
    </w:r>
    <w:r>
      <w:rPr>
        <w:rFonts w:ascii="Trebuchet MS" w:eastAsia="Trebuchet MS" w:cs="Trebuchet MS" w:hAnsi="Trebuchet MS"/>
        <w:color w:val="2E946B"/>
        <w:sz w:val="23"/>
      </w:rPr>
      <w:fldChar w:fldCharType="end"/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tabs>
        <w:tab w:val="right" w:pos="16724"/>
      </w:tabs>
      <w:spacing w:after="0"/>
      <w:ind w:left="-149" w:right="-3910"/>
    </w:pPr>
    <w:r>
      <mc:AlternateContent>
        <mc:Choice Requires="wps">
          <w:drawing>
            <wp:anchor distT="0" distB="0" distL="114298" distR="114298" simplePos="0" relativeHeight="43" behindDoc="0" locked="0" layoutInCell="1" hidden="0" allowOverlap="1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4"/>
              <wp:effectExtent l="0" t="0" r="0" b="0"/>
              <wp:wrapSquare wrapText="bothSides"/>
              <wp:docPr id="70" name="组合 70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71" name="组合 71"/>
                    <wpg:cNvGrpSpPr/>
                    <wpg:grpSpPr>
                      <a:xfrm rot="0">
                        <a:off x="0" y="0"/>
                        <a:ext cx="180975" cy="180974"/>
                        <a:chOff x="0" y="0"/>
                        <a:chExt cx="180975" cy="18097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72" name="曲线 72"/>
                      <wps:cNvSpPr/>
                      <wps:spPr>
                        <a:xfrm rot="0">
                          <a:off x="0" y="0"/>
                          <a:ext cx="180975" cy="180974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2E946B"/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73" o:spid="_x0000_s73" coordorigin="14730,9284" coordsize="285,284" style="position:absolute;&#10;margin-left:736.5pt;&#10;margin-top:464.24997pt;&#10;width:14.250011pt;&#10;height:14.249966pt;&#10;z-index:43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74" o:spid="_x0000_s74" coordsize="285,284" path="m,l285,l285,284l,284e" style="position:absolute;&#10;left:14730;&#10;top:9284;&#10;width:285;&#10;height:284;" fillcolor="#2E946B" stroked="t" strokeweight="0.0pt">
                <v:stroke color="#000000"/>
              </v:shape>
              <w10:wrap type="square"/>
            </v:group>
          </w:pict>
        </mc:Fallback>
      </mc:AlternateContent>
    </w:r>
    <w:r>
      <w:rPr>
        <w:rFonts w:ascii="Trebuchet MS" w:eastAsia="Trebuchet MS" w:cs="Trebuchet MS" w:hAnsi="Trebuchet MS"/>
        <w:color w:val="2E83C3"/>
        <w:sz w:val="23"/>
      </w:rPr>
      <w:t xml:space="preserve">3/21/2024 </w:t>
    </w:r>
    <w:r>
      <w:rPr>
        <w:rFonts w:ascii="Trebuchet MS" w:eastAsia="Trebuchet MS" w:cs="Trebuchet MS" w:hAnsi="Trebuchet MS"/>
        <w:b/>
        <w:color w:val="2E83C3"/>
        <w:sz w:val="23"/>
      </w:rPr>
      <w:t>Annual Review</w:t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cs="Trebuchet MS" w:hAnsi="Trebuchet MS"/>
        <w:color w:val="2E946B"/>
        <w:sz w:val="23"/>
      </w:rPr>
      <w:t>2</w:t>
    </w:r>
    <w:r>
      <w:rPr>
        <w:rFonts w:ascii="Trebuchet MS" w:eastAsia="Trebuchet MS" w:cs="Trebuchet MS" w:hAnsi="Trebuchet MS"/>
        <w:color w:val="2E946B"/>
        <w:sz w:val="23"/>
      </w:rPr>
      <w:fldChar w:fldCharType="end"/>
    </w: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tabs>
        <w:tab w:val="right" w:pos="16724"/>
      </w:tabs>
      <w:spacing w:after="0"/>
      <w:ind w:left="-149" w:right="-3910"/>
    </w:pPr>
    <w:r>
      <w:rPr>
        <w:rFonts w:ascii="Trebuchet MS" w:eastAsia="Trebuchet MS" w:cs="Trebuchet MS" w:hAnsi="Trebuchet MS"/>
        <w:color w:val="2E83C3"/>
        <w:sz w:val="23"/>
      </w:rPr>
      <w:t xml:space="preserve">3/21/2024 </w:t>
    </w:r>
    <w:r>
      <w:rPr>
        <w:rFonts w:ascii="Trebuchet MS" w:eastAsia="Trebuchet MS" w:cs="Trebuchet MS" w:hAnsi="Trebuchet MS"/>
        <w:b/>
        <w:color w:val="2E83C3"/>
        <w:sz w:val="23"/>
      </w:rPr>
      <w:t>Annual Review</w:t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cs="Trebuchet MS" w:hAnsi="Trebuchet MS"/>
        <w:color w:val="2E946B"/>
        <w:sz w:val="23"/>
      </w:rPr>
      <w:t>1</w:t>
    </w:r>
    <w:r>
      <w:rPr>
        <w:rFonts w:ascii="Trebuchet MS" w:eastAsia="Trebuchet MS" w:cs="Trebuchet MS" w:hAnsi="Trebuchet MS"/>
        <w:color w:val="2E946B"/>
        <w:sz w:val="23"/>
      </w:rPr>
      <w:fldChar w:fldCharType="end"/>
    </w:r>
  </w:p>
</w:ftr>
</file>

<file path=word/footer4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tabs>
        <w:tab w:val="right" w:pos="17158"/>
      </w:tabs>
      <w:spacing w:after="0"/>
      <w:ind w:right="-1823"/>
    </w:pPr>
    <w:r>
      <w:drawing>
        <wp:anchor distT="0" distB="0" distL="114300" distR="114300" simplePos="0" relativeHeight="55" behindDoc="0" locked="0" layoutInCell="1" hidden="0" allowOverlap="0">
          <wp:simplePos x="0" y="0"/>
          <wp:positionH relativeFrom="page">
            <wp:posOffset>676275</wp:posOffset>
          </wp:positionH>
          <wp:positionV relativeFrom="page">
            <wp:posOffset>6467475</wp:posOffset>
          </wp:positionV>
          <wp:extent cx="2143125" cy="200024"/>
          <wp:effectExtent l="0" t="0" r="0" b="0"/>
          <wp:wrapNone/>
          <wp:docPr id="211" name="图片 211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212" name="图片 2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2143125" cy="200024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298" distR="114298" simplePos="0" relativeHeight="51" behindDoc="0" locked="0" layoutInCell="1" hidden="0" allowOverlap="1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4"/>
              <wp:effectExtent l="0" t="0" r="0" b="0"/>
              <wp:wrapSquare wrapText="bothSides"/>
              <wp:docPr id="213" name="组合 213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214" name="组合 214"/>
                    <wpg:cNvGrpSpPr/>
                    <wpg:grpSpPr>
                      <a:xfrm rot="0">
                        <a:off x="0" y="0"/>
                        <a:ext cx="180975" cy="180974"/>
                        <a:chOff x="0" y="0"/>
                        <a:chExt cx="180975" cy="18097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215" name="曲线 215"/>
                      <wps:cNvSpPr/>
                      <wps:spPr>
                        <a:xfrm rot="0">
                          <a:off x="0" y="0"/>
                          <a:ext cx="180975" cy="180974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2E946B"/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216" o:spid="_x0000_s216" coordorigin="14730,9284" coordsize="285,284" style="position:absolute;&#10;margin-left:736.5pt;&#10;margin-top:464.24997pt;&#10;width:14.250011pt;&#10;height:14.249966pt;&#10;z-index:51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217" o:spid="_x0000_s217" coordsize="285,284" path="m,l285,l285,284l,284e" style="position:absolute;&#10;left:14730;&#10;top:9284;&#10;width:285;&#10;height:284;" fillcolor="#2E946B" stroked="t" strokeweight="0.0pt">
                <v:stroke color="#000000"/>
              </v:shape>
              <w10:wrap type="square"/>
            </v:group>
          </w:pict>
        </mc:Fallback>
      </mc:AlternateContent>
    </w:r>
    <w:r>
      <w:rPr>
        <w:rFonts w:ascii="Trebuchet MS" w:eastAsia="Trebuchet MS" w:cs="Trebuchet MS" w:hAnsi="Trebuchet MS"/>
        <w:color w:val="2E83C3"/>
        <w:sz w:val="23"/>
      </w:rPr>
      <w:t xml:space="preserve">3/21/2024 </w:t>
    </w:r>
    <w:r>
      <w:rPr>
        <w:rFonts w:ascii="Trebuchet MS" w:eastAsia="Trebuchet MS" w:cs="Trebuchet MS" w:hAnsi="Trebuchet MS"/>
        <w:b/>
        <w:color w:val="2E83C3"/>
        <w:sz w:val="23"/>
      </w:rPr>
      <w:t>Annual Review</w:t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cs="Trebuchet MS" w:hAnsi="Trebuchet MS"/>
        <w:color w:val="2E946B"/>
        <w:sz w:val="23"/>
      </w:rPr>
      <w:t>5</w:t>
    </w:r>
    <w:r>
      <w:rPr>
        <w:rFonts w:ascii="Trebuchet MS" w:eastAsia="Trebuchet MS" w:cs="Trebuchet MS" w:hAnsi="Trebuchet MS"/>
        <w:color w:val="2E946B"/>
        <w:sz w:val="23"/>
      </w:rPr>
      <w:fldChar w:fldCharType="end"/>
    </w:r>
  </w:p>
</w:ftr>
</file>

<file path=word/footer5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tabs>
        <w:tab w:val="center" w:pos="1682"/>
        <w:tab w:val="right" w:pos="17158"/>
      </w:tabs>
      <w:spacing w:after="0"/>
      <w:ind w:right="-1823"/>
    </w:pPr>
    <w:r>
      <mc:AlternateContent>
        <mc:Choice Requires="wps">
          <w:drawing>
            <wp:anchor distT="0" distB="0" distL="114298" distR="114298" simplePos="0" relativeHeight="50" behindDoc="0" locked="0" layoutInCell="1" hidden="0" allowOverlap="1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4"/>
              <wp:effectExtent l="0" t="0" r="0" b="0"/>
              <wp:wrapSquare wrapText="bothSides"/>
              <wp:docPr id="218" name="组合 218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219" name="组合 219"/>
                    <wpg:cNvGrpSpPr/>
                    <wpg:grpSpPr>
                      <a:xfrm rot="0">
                        <a:off x="0" y="0"/>
                        <a:ext cx="180975" cy="180974"/>
                        <a:chOff x="0" y="0"/>
                        <a:chExt cx="180975" cy="18097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220" name="曲线 220"/>
                      <wps:cNvSpPr/>
                      <wps:spPr>
                        <a:xfrm rot="0">
                          <a:off x="0" y="0"/>
                          <a:ext cx="180975" cy="180974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2E946B"/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221" o:spid="_x0000_s221" coordorigin="14730,9284" coordsize="285,284" style="position:absolute;&#10;margin-left:736.5pt;&#10;margin-top:464.24997pt;&#10;width:14.250011pt;&#10;height:14.249966pt;&#10;z-index:50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222" o:spid="_x0000_s222" coordsize="285,284" path="m,l285,l285,284l,284e" style="position:absolute;&#10;left:14730;&#10;top:9284;&#10;width:285;&#10;height:284;" fillcolor="#2E946B" stroked="t" strokeweight="0.0pt">
                <v:stroke color="#000000"/>
              </v:shape>
              <w10:wrap type="square"/>
            </v:group>
          </w:pict>
        </mc:Fallback>
      </mc:AlternateContent>
    </w:r>
    <w:r>
      <w:tab/>
    </w:r>
    <w:r>
      <w:rPr>
        <w:rFonts w:ascii="Trebuchet MS" w:eastAsia="Trebuchet MS" w:cs="Trebuchet MS" w:hAnsi="Trebuchet MS"/>
        <w:color w:val="2E83C3"/>
        <w:sz w:val="23"/>
      </w:rPr>
      <w:t xml:space="preserve">3/21/2024 </w:t>
    </w:r>
    <w:r>
      <w:rPr>
        <w:rFonts w:ascii="Trebuchet MS" w:eastAsia="Trebuchet MS" w:cs="Trebuchet MS" w:hAnsi="Trebuchet MS"/>
        <w:b/>
        <w:color w:val="2E83C3"/>
        <w:sz w:val="23"/>
      </w:rPr>
      <w:t>Annual Review</w:t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cs="Trebuchet MS" w:hAnsi="Trebuchet MS"/>
        <w:color w:val="2E946B"/>
        <w:sz w:val="23"/>
      </w:rPr>
      <w:t>2</w:t>
    </w:r>
    <w:r>
      <w:rPr>
        <w:rFonts w:ascii="Trebuchet MS" w:eastAsia="Trebuchet MS" w:cs="Trebuchet MS" w:hAnsi="Trebuchet MS"/>
        <w:color w:val="2E946B"/>
        <w:sz w:val="23"/>
      </w:rPr>
      <w:fldChar w:fldCharType="end"/>
    </w:r>
  </w:p>
</w:ftr>
</file>

<file path=word/footer6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tabs>
        <w:tab w:val="right" w:pos="17158"/>
      </w:tabs>
      <w:spacing w:after="0"/>
      <w:ind w:right="-1823"/>
    </w:pPr>
    <w:r>
      <w:drawing>
        <wp:anchor distT="0" distB="0" distL="114300" distR="114300" simplePos="0" relativeHeight="56" behindDoc="0" locked="0" layoutInCell="1" hidden="0" allowOverlap="0">
          <wp:simplePos x="0" y="0"/>
          <wp:positionH relativeFrom="page">
            <wp:posOffset>676275</wp:posOffset>
          </wp:positionH>
          <wp:positionV relativeFrom="page">
            <wp:posOffset>6467475</wp:posOffset>
          </wp:positionV>
          <wp:extent cx="2143125" cy="200024"/>
          <wp:effectExtent l="0" t="0" r="0" b="0"/>
          <wp:wrapNone/>
          <wp:docPr id="223" name="图片 223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224" name="图片 2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2143125" cy="200024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298" distR="114298" simplePos="0" relativeHeight="52" behindDoc="0" locked="0" layoutInCell="1" hidden="0" allowOverlap="1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4"/>
              <wp:effectExtent l="0" t="0" r="0" b="0"/>
              <wp:wrapSquare wrapText="bothSides"/>
              <wp:docPr id="225" name="组合 225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226" name="组合 226"/>
                    <wpg:cNvGrpSpPr/>
                    <wpg:grpSpPr>
                      <a:xfrm rot="0">
                        <a:off x="0" y="0"/>
                        <a:ext cx="180975" cy="180974"/>
                        <a:chOff x="0" y="0"/>
                        <a:chExt cx="180975" cy="18097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227" name="曲线 227"/>
                      <wps:cNvSpPr/>
                      <wps:spPr>
                        <a:xfrm rot="0">
                          <a:off x="0" y="0"/>
                          <a:ext cx="180975" cy="180974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2E946B"/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228" o:spid="_x0000_s228" coordorigin="14730,9284" coordsize="285,284" style="position:absolute;&#10;margin-left:736.5pt;&#10;margin-top:464.24997pt;&#10;width:14.250011pt;&#10;height:14.249966pt;&#10;z-index:52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229" o:spid="_x0000_s229" coordsize="285,284" path="m,l285,l285,284l,284e" style="position:absolute;&#10;left:14730;&#10;top:9284;&#10;width:285;&#10;height:284;" fillcolor="#2E946B" stroked="t" strokeweight="0.0pt">
                <v:stroke color="#000000"/>
              </v:shape>
              <w10:wrap type="square"/>
            </v:group>
          </w:pict>
        </mc:Fallback>
      </mc:AlternateContent>
    </w:r>
    <w:r>
      <w:rPr>
        <w:rFonts w:ascii="Trebuchet MS" w:eastAsia="Trebuchet MS" w:cs="Trebuchet MS" w:hAnsi="Trebuchet MS"/>
        <w:color w:val="2E83C3"/>
        <w:sz w:val="23"/>
      </w:rPr>
      <w:t xml:space="preserve">3/21/2024 </w:t>
    </w:r>
    <w:r>
      <w:rPr>
        <w:rFonts w:ascii="Trebuchet MS" w:eastAsia="Trebuchet MS" w:cs="Trebuchet MS" w:hAnsi="Trebuchet MS"/>
        <w:b/>
        <w:color w:val="2E83C3"/>
        <w:sz w:val="23"/>
      </w:rPr>
      <w:t>Annual Review</w:t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cs="Trebuchet MS" w:hAnsi="Trebuchet MS"/>
        <w:color w:val="2E946B"/>
        <w:sz w:val="23"/>
      </w:rPr>
      <w:t>5</w:t>
    </w:r>
    <w:r>
      <w:rPr>
        <w:rFonts w:ascii="Trebuchet MS" w:eastAsia="Trebuchet MS" w:cs="Trebuchet MS" w:hAnsi="Trebuchet MS"/>
        <w:color w:val="2E946B"/>
        <w:sz w:val="23"/>
      </w:rPr>
      <w:fldChar w:fldCharType="end"/>
    </w: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1903" cy="6857900"/>
              <wp:effectExtent l="0" t="0" r="0" b="0"/>
              <wp:wrapNone/>
              <wp:docPr id="1" name="组合 1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2" name="组合 2"/>
                    <wpg:cNvGrpSpPr/>
                    <wpg:grpSpPr>
                      <a:xfrm rot="0">
                        <a:off x="0" y="0"/>
                        <a:ext cx="12191903" cy="6857900"/>
                        <a:chOff x="0" y="0"/>
                        <a:chExt cx="12191903" cy="685790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3" name="曲线 3"/>
                      <wps:cNvSpPr/>
                      <wps:spPr>
                        <a:xfrm rot="0">
                          <a:off x="9377401" y="4799"/>
                          <a:ext cx="1218297" cy="68531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rnd">
                          <a:solidFill>
                            <a:srgbClr val="5FCBEF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4" name="曲线 4"/>
                      <wps:cNvSpPr/>
                      <wps:spPr>
                        <a:xfrm rot="0">
                          <a:off x="7448599" y="3694799"/>
                          <a:ext cx="4743298" cy="31631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rnd">
                          <a:solidFill>
                            <a:srgbClr val="5FCBEF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" name="曲线 5"/>
                      <wps:cNvSpPr/>
                      <wps:spPr>
                        <a:xfrm rot="0">
                          <a:off x="9182100" y="0"/>
                          <a:ext cx="3009803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4671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37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6" name="曲线 6"/>
                      <wps:cNvSpPr/>
                      <wps:spPr>
                        <a:xfrm rot="0">
                          <a:off x="9602798" y="0"/>
                          <a:ext cx="2589100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0085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20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7" name="曲线 7"/>
                      <wps:cNvSpPr/>
                      <wps:spPr>
                        <a:xfrm rot="0">
                          <a:off x="8934398" y="3048000"/>
                          <a:ext cx="3257505" cy="3809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66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8" name="曲线 8"/>
                      <wps:cNvSpPr/>
                      <wps:spPr>
                        <a:xfrm rot="0">
                          <a:off x="9337902" y="0"/>
                          <a:ext cx="2853996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8693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5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9" name="曲线 9"/>
                      <wps:cNvSpPr/>
                      <wps:spPr>
                        <a:xfrm rot="0">
                          <a:off x="10896601" y="0"/>
                          <a:ext cx="1295301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7048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2E83C3">
                            <a:alpha val="7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0" name="曲线 10"/>
                      <wps:cNvSpPr/>
                      <wps:spPr>
                        <a:xfrm rot="0">
                          <a:off x="10936198" y="0"/>
                          <a:ext cx="1255704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9170" y="21600"/>
                              </a:lnTo>
                            </a:path>
                          </a:pathLst>
                        </a:custGeom>
                        <a:solidFill>
                          <a:srgbClr val="236292">
                            <a:alpha val="8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1" name="曲线 11"/>
                      <wps:cNvSpPr/>
                      <wps:spPr>
                        <a:xfrm rot="0">
                          <a:off x="10372702" y="3590900"/>
                          <a:ext cx="1819200" cy="326699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66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2" name="曲线 12"/>
                      <wps:cNvSpPr/>
                      <wps:spPr>
                        <a:xfrm rot="0">
                          <a:off x="0" y="4010001"/>
                          <a:ext cx="447600" cy="284789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7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3" o:spid="_x0000_s13" coordorigin="0,0" coordsize="19199,10799" style="position:absolute;&#10;margin-left:0.0pt;&#10;margin-top:0.0pt;&#10;width:959.9923pt;&#10;height:539.9921pt;&#10;z-index:-28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14" o:spid="_x0000_s14" coordsize="1918,10792" path="m," style="position:absolute;&#10;left:14767;&#10;top:7;&#10;width:1918;&#10;height:10792;" fillcolor="#000000" stroked="t">
                <v:fill opacity="0f"/>
                <v:stroke color="#5FCBEF"/>
              </v:shape>
              <v:shape type="#_x0000_t0" id="曲线 15" o:spid="_x0000_s15" coordsize="7469,4981" path="m," style="position:absolute;&#10;left:11730;&#10;top:5818;&#10;width:7469;&#10;height:4981;" fillcolor="#000000" stroked="t">
                <v:fill opacity="0f"/>
                <v:stroke color="#5FCBEF"/>
              </v:shape>
              <v:shape type="#_x0000_t0" id="曲线 16" o:spid="_x0000_s16" coordsize="4739,10799" path="m3219,l4739,l4739,10799l,10799e" style="position:absolute;&#10;left:14459;&#10;top:0;&#10;width:4739;&#10;height:10799;" fillcolor="#5FCBEF" stroked="t" strokeweight="0.0pt">
                <v:fill opacity="24248f"/>
                <v:stroke color="#000000"/>
              </v:shape>
              <v:shape type="#_x0000_t0" id="曲线 17" o:spid="_x0000_s17" coordsize="4077,10799" path="m,l4077,l4077,10799l1903,10799e" style="position:absolute;&#10;left:15122;&#10;top:0;&#10;width:4077;&#10;height:10799;" fillcolor="#5FCBEF" stroked="t" strokeweight="0.0pt">
                <v:fill opacity="13107f"/>
                <v:stroke color="#000000"/>
              </v:shape>
              <v:shape type="#_x0000_t0" id="曲线 18" o:spid="_x0000_s18" coordsize="5129,5999" path="m5129,l5129,5999l,5999e" style="position:absolute;&#10;left:14069;&#10;top:4800;&#10;width:5129;&#10;height:5999;" fillcolor="#17B0E4" stroked="t" strokeweight="0.0pt">
                <v:fill opacity="43253f"/>
                <v:stroke color="#000000"/>
              </v:shape>
              <v:shape type="#_x0000_t0" id="曲线 19" o:spid="_x0000_s19" coordsize="4494,10799" path="m,l4494,l4494,10799l3889,10799e" style="position:absolute;&#10;left:14705;&#10;top:0;&#10;width:4494;&#10;height:10799;" fillcolor="#17B0E4" stroked="t" strokeweight="0.0pt">
                <v:fill opacity="33423f"/>
                <v:stroke color="#000000"/>
              </v:shape>
              <v:shape type="#_x0000_t0" id="曲线 20" o:spid="_x0000_s20" coordsize="2039,10799" path="m1610,l2039,l2039,10799l,10799e" style="position:absolute;&#10;left:17160;&#10;top:0;&#10;width:2039;&#10;height:10799;" fillcolor="#2E83C3" stroked="t" strokeweight="0.0pt">
                <v:fill opacity="46530f"/>
                <v:stroke color="#000000"/>
              </v:shape>
              <v:shape type="#_x0000_t0" id="曲线 21" o:spid="_x0000_s21" coordsize="1977,10799" path="m,l1977,l1977,10799l1755,10799e" style="position:absolute;&#10;left:17222;&#10;top:0;&#10;width:1977;&#10;height:10799;" fillcolor="#236292" stroked="t" strokeweight="0.0pt">
                <v:fill opacity="53084f"/>
                <v:stroke color="#000000"/>
              </v:shape>
              <v:shape type="#_x0000_t0" id="曲线 22" o:spid="_x0000_s22" coordsize="2864,5144" path="m2864,l2864,5144l,5144e" style="position:absolute;&#10;left:16334;&#10;top:5654;&#10;width:2864;&#10;height:5144;" fillcolor="#17B0E4" stroked="t" strokeweight="0.0pt">
                <v:fill opacity="43253f"/>
                <v:stroke color="#000000"/>
              </v:shape>
              <v:shape type="#_x0000_t0" id="曲线 23" o:spid="_x0000_s23" coordsize="704,4484" path="m,l704,4484l,4484e" style="position:absolute;&#10;left:0;&#10;top:6314;&#10;width:704;&#10;height:4484;" fillcolor="#5FCBEF" stroked="t" strokeweight="0.0pt">
                <v:fill opacity="46530f"/>
                <v:stroke color="#000000"/>
              </v:shape>
            </v:group>
          </w:pict>
        </mc:Fallback>
      </mc:AlternateContent>
    </w:r>
  </w:p>
</w:hdr>
</file>

<file path=word/header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1903" cy="6857900"/>
              <wp:effectExtent l="0" t="0" r="0" b="0"/>
              <wp:wrapNone/>
              <wp:docPr id="24" name="组合 24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25" name="组合 25"/>
                    <wpg:cNvGrpSpPr/>
                    <wpg:grpSpPr>
                      <a:xfrm rot="0">
                        <a:off x="0" y="0"/>
                        <a:ext cx="12191903" cy="6857900"/>
                        <a:chOff x="0" y="0"/>
                        <a:chExt cx="12191903" cy="685790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26" name="曲线 26"/>
                      <wps:cNvSpPr/>
                      <wps:spPr>
                        <a:xfrm rot="0">
                          <a:off x="9377401" y="4799"/>
                          <a:ext cx="1218297" cy="68531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rnd">
                          <a:solidFill>
                            <a:srgbClr val="5FCBEF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27" name="曲线 27"/>
                      <wps:cNvSpPr/>
                      <wps:spPr>
                        <a:xfrm rot="0">
                          <a:off x="7448599" y="3694799"/>
                          <a:ext cx="4743298" cy="31631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rnd">
                          <a:solidFill>
                            <a:srgbClr val="5FCBEF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28" name="曲线 28"/>
                      <wps:cNvSpPr/>
                      <wps:spPr>
                        <a:xfrm rot="0">
                          <a:off x="9182100" y="0"/>
                          <a:ext cx="3009803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4671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37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29" name="曲线 29"/>
                      <wps:cNvSpPr/>
                      <wps:spPr>
                        <a:xfrm rot="0">
                          <a:off x="9602798" y="0"/>
                          <a:ext cx="2589100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0085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20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30" name="曲线 30"/>
                      <wps:cNvSpPr/>
                      <wps:spPr>
                        <a:xfrm rot="0">
                          <a:off x="8934398" y="3048000"/>
                          <a:ext cx="3257505" cy="3809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66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31" name="曲线 31"/>
                      <wps:cNvSpPr/>
                      <wps:spPr>
                        <a:xfrm rot="0">
                          <a:off x="9337902" y="0"/>
                          <a:ext cx="2853996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8693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5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32" name="曲线 32"/>
                      <wps:cNvSpPr/>
                      <wps:spPr>
                        <a:xfrm rot="0">
                          <a:off x="10896601" y="0"/>
                          <a:ext cx="1295301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7048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2E83C3">
                            <a:alpha val="7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33" name="曲线 33"/>
                      <wps:cNvSpPr/>
                      <wps:spPr>
                        <a:xfrm rot="0">
                          <a:off x="10936198" y="0"/>
                          <a:ext cx="1255704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9170" y="21600"/>
                              </a:lnTo>
                            </a:path>
                          </a:pathLst>
                        </a:custGeom>
                        <a:solidFill>
                          <a:srgbClr val="236292">
                            <a:alpha val="8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34" name="曲线 34"/>
                      <wps:cNvSpPr/>
                      <wps:spPr>
                        <a:xfrm rot="0">
                          <a:off x="10372702" y="3590900"/>
                          <a:ext cx="1819200" cy="326699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66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35" name="曲线 35"/>
                      <wps:cNvSpPr/>
                      <wps:spPr>
                        <a:xfrm rot="0">
                          <a:off x="0" y="4010001"/>
                          <a:ext cx="447600" cy="284789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7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36" o:spid="_x0000_s36" coordorigin="0,0" coordsize="19199,10799" style="position:absolute;&#10;margin-left:0.0pt;&#10;margin-top:0.0pt;&#10;width:959.9923pt;&#10;height:539.9921pt;&#10;z-index:-1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37" o:spid="_x0000_s37" coordsize="1918,10792" path="m," style="position:absolute;&#10;left:14767;&#10;top:7;&#10;width:1918;&#10;height:10792;" fillcolor="#000000" stroked="t">
                <v:fill opacity="0f"/>
                <v:stroke color="#5FCBEF"/>
              </v:shape>
              <v:shape type="#_x0000_t0" id="曲线 38" o:spid="_x0000_s38" coordsize="7469,4981" path="m," style="position:absolute;&#10;left:11730;&#10;top:5818;&#10;width:7469;&#10;height:4981;" fillcolor="#000000" stroked="t">
                <v:fill opacity="0f"/>
                <v:stroke color="#5FCBEF"/>
              </v:shape>
              <v:shape type="#_x0000_t0" id="曲线 39" o:spid="_x0000_s39" coordsize="4739,10799" path="m3219,l4739,l4739,10799l,10799e" style="position:absolute;&#10;left:14459;&#10;top:0;&#10;width:4739;&#10;height:10799;" fillcolor="#5FCBEF" stroked="t" strokeweight="0.0pt">
                <v:fill opacity="24248f"/>
                <v:stroke color="#000000"/>
              </v:shape>
              <v:shape type="#_x0000_t0" id="曲线 40" o:spid="_x0000_s40" coordsize="4077,10799" path="m,l4077,l4077,10799l1903,10799e" style="position:absolute;&#10;left:15122;&#10;top:0;&#10;width:4077;&#10;height:10799;" fillcolor="#5FCBEF" stroked="t" strokeweight="0.0pt">
                <v:fill opacity="13107f"/>
                <v:stroke color="#000000"/>
              </v:shape>
              <v:shape type="#_x0000_t0" id="曲线 41" o:spid="_x0000_s41" coordsize="5129,5999" path="m5129,l5129,5999l,5999e" style="position:absolute;&#10;left:14069;&#10;top:4800;&#10;width:5129;&#10;height:5999;" fillcolor="#17B0E4" stroked="t" strokeweight="0.0pt">
                <v:fill opacity="43253f"/>
                <v:stroke color="#000000"/>
              </v:shape>
              <v:shape type="#_x0000_t0" id="曲线 42" o:spid="_x0000_s42" coordsize="4494,10799" path="m,l4494,l4494,10799l3889,10799e" style="position:absolute;&#10;left:14705;&#10;top:0;&#10;width:4494;&#10;height:10799;" fillcolor="#17B0E4" stroked="t" strokeweight="0.0pt">
                <v:fill opacity="33423f"/>
                <v:stroke color="#000000"/>
              </v:shape>
              <v:shape type="#_x0000_t0" id="曲线 43" o:spid="_x0000_s43" coordsize="2039,10799" path="m1610,l2039,l2039,10799l,10799e" style="position:absolute;&#10;left:17160;&#10;top:0;&#10;width:2039;&#10;height:10799;" fillcolor="#2E83C3" stroked="t" strokeweight="0.0pt">
                <v:fill opacity="46530f"/>
                <v:stroke color="#000000"/>
              </v:shape>
              <v:shape type="#_x0000_t0" id="曲线 44" o:spid="_x0000_s44" coordsize="1977,10799" path="m,l1977,l1977,10799l1755,10799e" style="position:absolute;&#10;left:17222;&#10;top:0;&#10;width:1977;&#10;height:10799;" fillcolor="#236292" stroked="t" strokeweight="0.0pt">
                <v:fill opacity="53084f"/>
                <v:stroke color="#000000"/>
              </v:shape>
              <v:shape type="#_x0000_t0" id="曲线 45" o:spid="_x0000_s45" coordsize="2864,5144" path="m2864,l2864,5144l,5144e" style="position:absolute;&#10;left:16334;&#10;top:5654;&#10;width:2864;&#10;height:5144;" fillcolor="#17B0E4" stroked="t" strokeweight="0.0pt">
                <v:fill opacity="43253f"/>
                <v:stroke color="#000000"/>
              </v:shape>
              <v:shape type="#_x0000_t0" id="曲线 46" o:spid="_x0000_s46" coordsize="704,4484" path="m,l704,4484l,4484e" style="position:absolute;&#10;left:0;&#10;top:6314;&#10;width:704;&#10;height:4484;" fillcolor="#5FCBEF" stroked="t" strokeweight="0.0pt">
                <v:fill opacity="46530f"/>
                <v:stroke color="#000000"/>
              </v:shape>
            </v:group>
          </w:pict>
        </mc:Fallback>
      </mc:AlternateContent>
    </w:r>
  </w:p>
</w:hdr>
</file>

<file path=word/header3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1903" cy="6857900"/>
              <wp:effectExtent l="0" t="0" r="0" b="0"/>
              <wp:wrapNone/>
              <wp:docPr id="47" name="组合 47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48" name="组合 48"/>
                    <wpg:cNvGrpSpPr/>
                    <wpg:grpSpPr>
                      <a:xfrm rot="0">
                        <a:off x="0" y="0"/>
                        <a:ext cx="12191903" cy="6857900"/>
                        <a:chOff x="0" y="0"/>
                        <a:chExt cx="12191903" cy="685790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49" name="曲线 49"/>
                      <wps:cNvSpPr/>
                      <wps:spPr>
                        <a:xfrm rot="0">
                          <a:off x="9377401" y="4799"/>
                          <a:ext cx="1218297" cy="68531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rnd">
                          <a:solidFill>
                            <a:srgbClr val="5FCBEF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0" name="曲线 50"/>
                      <wps:cNvSpPr/>
                      <wps:spPr>
                        <a:xfrm rot="0">
                          <a:off x="7448599" y="3694799"/>
                          <a:ext cx="4743298" cy="31631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rnd">
                          <a:solidFill>
                            <a:srgbClr val="5FCBEF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1" name="曲线 51"/>
                      <wps:cNvSpPr/>
                      <wps:spPr>
                        <a:xfrm rot="0">
                          <a:off x="9182100" y="0"/>
                          <a:ext cx="3009803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4671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37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2" name="曲线 52"/>
                      <wps:cNvSpPr/>
                      <wps:spPr>
                        <a:xfrm rot="0">
                          <a:off x="9602798" y="0"/>
                          <a:ext cx="2589100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0085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20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3" name="曲线 53"/>
                      <wps:cNvSpPr/>
                      <wps:spPr>
                        <a:xfrm rot="0">
                          <a:off x="8934398" y="3048000"/>
                          <a:ext cx="3257505" cy="3809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66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4" name="曲线 54"/>
                      <wps:cNvSpPr/>
                      <wps:spPr>
                        <a:xfrm rot="0">
                          <a:off x="9337902" y="0"/>
                          <a:ext cx="2853996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8693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5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5" name="曲线 55"/>
                      <wps:cNvSpPr/>
                      <wps:spPr>
                        <a:xfrm rot="0">
                          <a:off x="10896601" y="0"/>
                          <a:ext cx="1295301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7048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2E83C3">
                            <a:alpha val="7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6" name="曲线 56"/>
                      <wps:cNvSpPr/>
                      <wps:spPr>
                        <a:xfrm rot="0">
                          <a:off x="10936198" y="0"/>
                          <a:ext cx="1255704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9170" y="21600"/>
                              </a:lnTo>
                            </a:path>
                          </a:pathLst>
                        </a:custGeom>
                        <a:solidFill>
                          <a:srgbClr val="236292">
                            <a:alpha val="8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7" name="曲线 57"/>
                      <wps:cNvSpPr/>
                      <wps:spPr>
                        <a:xfrm rot="0">
                          <a:off x="10372702" y="3590900"/>
                          <a:ext cx="1819200" cy="326699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66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8" name="曲线 58"/>
                      <wps:cNvSpPr/>
                      <wps:spPr>
                        <a:xfrm rot="0">
                          <a:off x="0" y="4010001"/>
                          <a:ext cx="447600" cy="284789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7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59" o:spid="_x0000_s59" coordorigin="0,0" coordsize="19199,10799" style="position:absolute;&#10;margin-left:0.0pt;&#10;margin-top:0.0pt;&#10;width:959.9923pt;&#10;height:539.9921pt;&#10;z-index:-1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60" o:spid="_x0000_s60" coordsize="1918,10792" path="m," style="position:absolute;&#10;left:14767;&#10;top:7;&#10;width:1918;&#10;height:10792;" fillcolor="#000000" stroked="t">
                <v:fill opacity="0f"/>
                <v:stroke color="#5FCBEF"/>
              </v:shape>
              <v:shape type="#_x0000_t0" id="曲线 61" o:spid="_x0000_s61" coordsize="7469,4981" path="m," style="position:absolute;&#10;left:11730;&#10;top:5818;&#10;width:7469;&#10;height:4981;" fillcolor="#000000" stroked="t">
                <v:fill opacity="0f"/>
                <v:stroke color="#5FCBEF"/>
              </v:shape>
              <v:shape type="#_x0000_t0" id="曲线 62" o:spid="_x0000_s62" coordsize="4739,10799" path="m3219,l4739,l4739,10799l,10799e" style="position:absolute;&#10;left:14459;&#10;top:0;&#10;width:4739;&#10;height:10799;" fillcolor="#5FCBEF" stroked="t" strokeweight="0.0pt">
                <v:fill opacity="24248f"/>
                <v:stroke color="#000000"/>
              </v:shape>
              <v:shape type="#_x0000_t0" id="曲线 63" o:spid="_x0000_s63" coordsize="4077,10799" path="m,l4077,l4077,10799l1903,10799e" style="position:absolute;&#10;left:15122;&#10;top:0;&#10;width:4077;&#10;height:10799;" fillcolor="#5FCBEF" stroked="t" strokeweight="0.0pt">
                <v:fill opacity="13107f"/>
                <v:stroke color="#000000"/>
              </v:shape>
              <v:shape type="#_x0000_t0" id="曲线 64" o:spid="_x0000_s64" coordsize="5129,5999" path="m5129,l5129,5999l,5999e" style="position:absolute;&#10;left:14069;&#10;top:4800;&#10;width:5129;&#10;height:5999;" fillcolor="#17B0E4" stroked="t" strokeweight="0.0pt">
                <v:fill opacity="43253f"/>
                <v:stroke color="#000000"/>
              </v:shape>
              <v:shape type="#_x0000_t0" id="曲线 65" o:spid="_x0000_s65" coordsize="4494,10799" path="m,l4494,l4494,10799l3889,10799e" style="position:absolute;&#10;left:14705;&#10;top:0;&#10;width:4494;&#10;height:10799;" fillcolor="#17B0E4" stroked="t" strokeweight="0.0pt">
                <v:fill opacity="33423f"/>
                <v:stroke color="#000000"/>
              </v:shape>
              <v:shape type="#_x0000_t0" id="曲线 66" o:spid="_x0000_s66" coordsize="2039,10799" path="m1610,l2039,l2039,10799l,10799e" style="position:absolute;&#10;left:17160;&#10;top:0;&#10;width:2039;&#10;height:10799;" fillcolor="#2E83C3" stroked="t" strokeweight="0.0pt">
                <v:fill opacity="46530f"/>
                <v:stroke color="#000000"/>
              </v:shape>
              <v:shape type="#_x0000_t0" id="曲线 67" o:spid="_x0000_s67" coordsize="1977,10799" path="m,l1977,l1977,10799l1755,10799e" style="position:absolute;&#10;left:17222;&#10;top:0;&#10;width:1977;&#10;height:10799;" fillcolor="#236292" stroked="t" strokeweight="0.0pt">
                <v:fill opacity="53084f"/>
                <v:stroke color="#000000"/>
              </v:shape>
              <v:shape type="#_x0000_t0" id="曲线 68" o:spid="_x0000_s68" coordsize="2864,5144" path="m2864,l2864,5144l,5144e" style="position:absolute;&#10;left:16334;&#10;top:5654;&#10;width:2864;&#10;height:5144;" fillcolor="#17B0E4" stroked="t" strokeweight="0.0pt">
                <v:fill opacity="43253f"/>
                <v:stroke color="#000000"/>
              </v:shape>
              <v:shape type="#_x0000_t0" id="曲线 69" o:spid="_x0000_s69" coordsize="704,4484" path="m,l704,4484l,4484e" style="position:absolute;&#10;left:0;&#10;top:6314;&#10;width:704;&#10;height:4484;" fillcolor="#5FCBEF" stroked="t" strokeweight="0.0pt">
                <v:fill opacity="46530f"/>
                <v:stroke color="#000000"/>
              </v:shape>
            </v:group>
          </w:pict>
        </mc:Fallback>
      </mc:AlternateContent>
    </w:r>
  </w:p>
</w:hdr>
</file>

<file path=word/header4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1903" cy="6857900"/>
              <wp:effectExtent l="0" t="0" r="0" b="0"/>
              <wp:wrapNone/>
              <wp:docPr id="142" name="组合 142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43" name="组合 143"/>
                    <wpg:cNvGrpSpPr/>
                    <wpg:grpSpPr>
                      <a:xfrm rot="0">
                        <a:off x="0" y="0"/>
                        <a:ext cx="12191903" cy="6857900"/>
                        <a:chOff x="0" y="0"/>
                        <a:chExt cx="12191903" cy="685790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44" name="曲线 144"/>
                      <wps:cNvSpPr/>
                      <wps:spPr>
                        <a:xfrm rot="0">
                          <a:off x="9377401" y="4799"/>
                          <a:ext cx="1218297" cy="68531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rnd">
                          <a:solidFill>
                            <a:srgbClr val="5FCBEF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45" name="曲线 145"/>
                      <wps:cNvSpPr/>
                      <wps:spPr>
                        <a:xfrm rot="0">
                          <a:off x="7448599" y="3694799"/>
                          <a:ext cx="4743298" cy="31631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rnd">
                          <a:solidFill>
                            <a:srgbClr val="5FCBEF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46" name="曲线 146"/>
                      <wps:cNvSpPr/>
                      <wps:spPr>
                        <a:xfrm rot="0">
                          <a:off x="9182100" y="0"/>
                          <a:ext cx="3009803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4671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37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47" name="曲线 147"/>
                      <wps:cNvSpPr/>
                      <wps:spPr>
                        <a:xfrm rot="0">
                          <a:off x="9602798" y="0"/>
                          <a:ext cx="2589100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0085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20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48" name="曲线 148"/>
                      <wps:cNvSpPr/>
                      <wps:spPr>
                        <a:xfrm rot="0">
                          <a:off x="8934398" y="3048000"/>
                          <a:ext cx="3257505" cy="3809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66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49" name="曲线 149"/>
                      <wps:cNvSpPr/>
                      <wps:spPr>
                        <a:xfrm rot="0">
                          <a:off x="9337902" y="0"/>
                          <a:ext cx="2853996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8693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5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50" name="曲线 150"/>
                      <wps:cNvSpPr/>
                      <wps:spPr>
                        <a:xfrm rot="0">
                          <a:off x="10896601" y="0"/>
                          <a:ext cx="1295301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7048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2E83C3">
                            <a:alpha val="7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51" name="曲线 151"/>
                      <wps:cNvSpPr/>
                      <wps:spPr>
                        <a:xfrm rot="0">
                          <a:off x="10936198" y="0"/>
                          <a:ext cx="1255704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9170" y="21600"/>
                              </a:lnTo>
                            </a:path>
                          </a:pathLst>
                        </a:custGeom>
                        <a:solidFill>
                          <a:srgbClr val="236292">
                            <a:alpha val="8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52" name="曲线 152"/>
                      <wps:cNvSpPr/>
                      <wps:spPr>
                        <a:xfrm rot="0">
                          <a:off x="10372702" y="3590900"/>
                          <a:ext cx="1819200" cy="326699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66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53" name="曲线 153"/>
                      <wps:cNvSpPr/>
                      <wps:spPr>
                        <a:xfrm rot="0">
                          <a:off x="0" y="4010001"/>
                          <a:ext cx="447600" cy="284789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7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54" o:spid="_x0000_s154" coordorigin="0,0" coordsize="19199,10799" style="position:absolute;&#10;margin-left:0.0pt;&#10;margin-top:0.0pt;&#10;width:959.9923pt;&#10;height:539.9921pt;&#10;z-index:-1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155" o:spid="_x0000_s155" coordsize="1918,10792" path="m," style="position:absolute;&#10;left:14767;&#10;top:7;&#10;width:1918;&#10;height:10792;" fillcolor="#000000" stroked="t">
                <v:fill opacity="0f"/>
                <v:stroke color="#5FCBEF"/>
              </v:shape>
              <v:shape type="#_x0000_t0" id="曲线 156" o:spid="_x0000_s156" coordsize="7469,4981" path="m," style="position:absolute;&#10;left:11730;&#10;top:5818;&#10;width:7469;&#10;height:4981;" fillcolor="#000000" stroked="t">
                <v:fill opacity="0f"/>
                <v:stroke color="#5FCBEF"/>
              </v:shape>
              <v:shape type="#_x0000_t0" id="曲线 157" o:spid="_x0000_s157" coordsize="4739,10799" path="m3219,l4739,l4739,10799l,10799e" style="position:absolute;&#10;left:14459;&#10;top:0;&#10;width:4739;&#10;height:10799;" fillcolor="#5FCBEF" stroked="t" strokeweight="0.0pt">
                <v:fill opacity="24248f"/>
                <v:stroke color="#000000"/>
              </v:shape>
              <v:shape type="#_x0000_t0" id="曲线 158" o:spid="_x0000_s158" coordsize="4077,10799" path="m,l4077,l4077,10799l1903,10799e" style="position:absolute;&#10;left:15122;&#10;top:0;&#10;width:4077;&#10;height:10799;" fillcolor="#5FCBEF" stroked="t" strokeweight="0.0pt">
                <v:fill opacity="13107f"/>
                <v:stroke color="#000000"/>
              </v:shape>
              <v:shape type="#_x0000_t0" id="曲线 159" o:spid="_x0000_s159" coordsize="5129,5999" path="m5129,l5129,5999l,5999e" style="position:absolute;&#10;left:14069;&#10;top:4800;&#10;width:5129;&#10;height:5999;" fillcolor="#17B0E4" stroked="t" strokeweight="0.0pt">
                <v:fill opacity="43253f"/>
                <v:stroke color="#000000"/>
              </v:shape>
              <v:shape type="#_x0000_t0" id="曲线 160" o:spid="_x0000_s160" coordsize="4494,10799" path="m,l4494,l4494,10799l3889,10799e" style="position:absolute;&#10;left:14705;&#10;top:0;&#10;width:4494;&#10;height:10799;" fillcolor="#17B0E4" stroked="t" strokeweight="0.0pt">
                <v:fill opacity="33423f"/>
                <v:stroke color="#000000"/>
              </v:shape>
              <v:shape type="#_x0000_t0" id="曲线 161" o:spid="_x0000_s161" coordsize="2039,10799" path="m1610,l2039,l2039,10799l,10799e" style="position:absolute;&#10;left:17160;&#10;top:0;&#10;width:2039;&#10;height:10799;" fillcolor="#2E83C3" stroked="t" strokeweight="0.0pt">
                <v:fill opacity="46530f"/>
                <v:stroke color="#000000"/>
              </v:shape>
              <v:shape type="#_x0000_t0" id="曲线 162" o:spid="_x0000_s162" coordsize="1977,10799" path="m,l1977,l1977,10799l1755,10799e" style="position:absolute;&#10;left:17222;&#10;top:0;&#10;width:1977;&#10;height:10799;" fillcolor="#236292" stroked="t" strokeweight="0.0pt">
                <v:fill opacity="53084f"/>
                <v:stroke color="#000000"/>
              </v:shape>
              <v:shape type="#_x0000_t0" id="曲线 163" o:spid="_x0000_s163" coordsize="2864,5144" path="m2864,l2864,5144l,5144e" style="position:absolute;&#10;left:16334;&#10;top:5654;&#10;width:2864;&#10;height:5144;" fillcolor="#17B0E4" stroked="t" strokeweight="0.0pt">
                <v:fill opacity="43253f"/>
                <v:stroke color="#000000"/>
              </v:shape>
              <v:shape type="#_x0000_t0" id="曲线 164" o:spid="_x0000_s164" coordsize="704,4484" path="m,l704,4484l,4484e" style="position:absolute;&#10;left:0;&#10;top:6314;&#10;width:704;&#10;height:4484;" fillcolor="#5FCBEF" stroked="t" strokeweight="0.0pt">
                <v:fill opacity="46530f"/>
                <v:stroke color="#000000"/>
              </v:shape>
            </v:group>
          </w:pict>
        </mc:Fallback>
      </mc:AlternateContent>
    </w:r>
  </w:p>
</w:hdr>
</file>

<file path=word/header5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1903" cy="6857900"/>
              <wp:effectExtent l="0" t="0" r="0" b="0"/>
              <wp:wrapNone/>
              <wp:docPr id="165" name="组合 165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66" name="组合 166"/>
                    <wpg:cNvGrpSpPr/>
                    <wpg:grpSpPr>
                      <a:xfrm rot="0">
                        <a:off x="0" y="0"/>
                        <a:ext cx="12191903" cy="6857900"/>
                        <a:chOff x="0" y="0"/>
                        <a:chExt cx="12191903" cy="685790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67" name="曲线 167"/>
                      <wps:cNvSpPr/>
                      <wps:spPr>
                        <a:xfrm rot="0">
                          <a:off x="9377401" y="4799"/>
                          <a:ext cx="1218297" cy="68531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rnd">
                          <a:solidFill>
                            <a:srgbClr val="5FCBEF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68" name="曲线 168"/>
                      <wps:cNvSpPr/>
                      <wps:spPr>
                        <a:xfrm rot="0">
                          <a:off x="7448599" y="3694799"/>
                          <a:ext cx="4743298" cy="31631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rnd">
                          <a:solidFill>
                            <a:srgbClr val="5FCBEF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69" name="曲线 169"/>
                      <wps:cNvSpPr/>
                      <wps:spPr>
                        <a:xfrm rot="0">
                          <a:off x="9182100" y="0"/>
                          <a:ext cx="3009803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4671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37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70" name="曲线 170"/>
                      <wps:cNvSpPr/>
                      <wps:spPr>
                        <a:xfrm rot="0">
                          <a:off x="9602798" y="0"/>
                          <a:ext cx="2589100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0085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20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71" name="曲线 171"/>
                      <wps:cNvSpPr/>
                      <wps:spPr>
                        <a:xfrm rot="0">
                          <a:off x="8934398" y="3048000"/>
                          <a:ext cx="3257505" cy="3809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66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72" name="曲线 172"/>
                      <wps:cNvSpPr/>
                      <wps:spPr>
                        <a:xfrm rot="0">
                          <a:off x="9337902" y="0"/>
                          <a:ext cx="2853996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8693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5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73" name="曲线 173"/>
                      <wps:cNvSpPr/>
                      <wps:spPr>
                        <a:xfrm rot="0">
                          <a:off x="10896601" y="0"/>
                          <a:ext cx="1295301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7048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2E83C3">
                            <a:alpha val="7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74" name="曲线 174"/>
                      <wps:cNvSpPr/>
                      <wps:spPr>
                        <a:xfrm rot="0">
                          <a:off x="10936198" y="0"/>
                          <a:ext cx="1255704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9170" y="21600"/>
                              </a:lnTo>
                            </a:path>
                          </a:pathLst>
                        </a:custGeom>
                        <a:solidFill>
                          <a:srgbClr val="236292">
                            <a:alpha val="8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75" name="曲线 175"/>
                      <wps:cNvSpPr/>
                      <wps:spPr>
                        <a:xfrm rot="0">
                          <a:off x="10372702" y="3590900"/>
                          <a:ext cx="1819200" cy="326699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66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76" name="曲线 176"/>
                      <wps:cNvSpPr/>
                      <wps:spPr>
                        <a:xfrm rot="0">
                          <a:off x="0" y="4010001"/>
                          <a:ext cx="447600" cy="284789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7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77" o:spid="_x0000_s177" coordorigin="0,0" coordsize="19199,10799" style="position:absolute;&#10;margin-left:0.0pt;&#10;margin-top:0.0pt;&#10;width:959.9923pt;&#10;height:539.9921pt;&#10;z-index:-1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178" o:spid="_x0000_s178" coordsize="1918,10792" path="m," style="position:absolute;&#10;left:14767;&#10;top:7;&#10;width:1918;&#10;height:10792;" fillcolor="#000000" stroked="t">
                <v:fill opacity="0f"/>
                <v:stroke color="#5FCBEF"/>
              </v:shape>
              <v:shape type="#_x0000_t0" id="曲线 179" o:spid="_x0000_s179" coordsize="7469,4981" path="m," style="position:absolute;&#10;left:11730;&#10;top:5818;&#10;width:7469;&#10;height:4981;" fillcolor="#000000" stroked="t">
                <v:fill opacity="0f"/>
                <v:stroke color="#5FCBEF"/>
              </v:shape>
              <v:shape type="#_x0000_t0" id="曲线 180" o:spid="_x0000_s180" coordsize="4739,10799" path="m3219,l4739,l4739,10799l,10799e" style="position:absolute;&#10;left:14459;&#10;top:0;&#10;width:4739;&#10;height:10799;" fillcolor="#5FCBEF" stroked="t" strokeweight="0.0pt">
                <v:fill opacity="24248f"/>
                <v:stroke color="#000000"/>
              </v:shape>
              <v:shape type="#_x0000_t0" id="曲线 181" o:spid="_x0000_s181" coordsize="4077,10799" path="m,l4077,l4077,10799l1903,10799e" style="position:absolute;&#10;left:15122;&#10;top:0;&#10;width:4077;&#10;height:10799;" fillcolor="#5FCBEF" stroked="t" strokeweight="0.0pt">
                <v:fill opacity="13107f"/>
                <v:stroke color="#000000"/>
              </v:shape>
              <v:shape type="#_x0000_t0" id="曲线 182" o:spid="_x0000_s182" coordsize="5129,5999" path="m5129,l5129,5999l,5999e" style="position:absolute;&#10;left:14069;&#10;top:4800;&#10;width:5129;&#10;height:5999;" fillcolor="#17B0E4" stroked="t" strokeweight="0.0pt">
                <v:fill opacity="43253f"/>
                <v:stroke color="#000000"/>
              </v:shape>
              <v:shape type="#_x0000_t0" id="曲线 183" o:spid="_x0000_s183" coordsize="4494,10799" path="m,l4494,l4494,10799l3889,10799e" style="position:absolute;&#10;left:14705;&#10;top:0;&#10;width:4494;&#10;height:10799;" fillcolor="#17B0E4" stroked="t" strokeweight="0.0pt">
                <v:fill opacity="33423f"/>
                <v:stroke color="#000000"/>
              </v:shape>
              <v:shape type="#_x0000_t0" id="曲线 184" o:spid="_x0000_s184" coordsize="2039,10799" path="m1610,l2039,l2039,10799l,10799e" style="position:absolute;&#10;left:17160;&#10;top:0;&#10;width:2039;&#10;height:10799;" fillcolor="#2E83C3" stroked="t" strokeweight="0.0pt">
                <v:fill opacity="46530f"/>
                <v:stroke color="#000000"/>
              </v:shape>
              <v:shape type="#_x0000_t0" id="曲线 185" o:spid="_x0000_s185" coordsize="1977,10799" path="m,l1977,l1977,10799l1755,10799e" style="position:absolute;&#10;left:17222;&#10;top:0;&#10;width:1977;&#10;height:10799;" fillcolor="#236292" stroked="t" strokeweight="0.0pt">
                <v:fill opacity="53084f"/>
                <v:stroke color="#000000"/>
              </v:shape>
              <v:shape type="#_x0000_t0" id="曲线 186" o:spid="_x0000_s186" coordsize="2864,5144" path="m2864,l2864,5144l,5144e" style="position:absolute;&#10;left:16334;&#10;top:5654;&#10;width:2864;&#10;height:5144;" fillcolor="#17B0E4" stroked="t" strokeweight="0.0pt">
                <v:fill opacity="43253f"/>
                <v:stroke color="#000000"/>
              </v:shape>
              <v:shape type="#_x0000_t0" id="曲线 187" o:spid="_x0000_s187" coordsize="704,4484" path="m,l704,4484l,4484e" style="position:absolute;&#10;left:0;&#10;top:6314;&#10;width:704;&#10;height:4484;" fillcolor="#5FCBEF" stroked="t" strokeweight="0.0pt">
                <v:fill opacity="46530f"/>
                <v:stroke color="#000000"/>
              </v:shape>
            </v:group>
          </w:pict>
        </mc:Fallback>
      </mc:AlternateContent>
    </w:r>
  </w:p>
</w:hdr>
</file>

<file path=word/header6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1903" cy="6857900"/>
              <wp:effectExtent l="0" t="0" r="0" b="0"/>
              <wp:wrapNone/>
              <wp:docPr id="188" name="组合 188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89" name="组合 189"/>
                    <wpg:cNvGrpSpPr/>
                    <wpg:grpSpPr>
                      <a:xfrm rot="0">
                        <a:off x="0" y="0"/>
                        <a:ext cx="12191903" cy="6857900"/>
                        <a:chOff x="0" y="0"/>
                        <a:chExt cx="12191903" cy="685790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90" name="曲线 190"/>
                      <wps:cNvSpPr/>
                      <wps:spPr>
                        <a:xfrm rot="0">
                          <a:off x="9377401" y="4799"/>
                          <a:ext cx="1218297" cy="68531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rnd">
                          <a:solidFill>
                            <a:srgbClr val="5FCBEF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91" name="曲线 191"/>
                      <wps:cNvSpPr/>
                      <wps:spPr>
                        <a:xfrm rot="0">
                          <a:off x="7448599" y="3694799"/>
                          <a:ext cx="4743298" cy="31631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rnd">
                          <a:solidFill>
                            <a:srgbClr val="5FCBEF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92" name="曲线 192"/>
                      <wps:cNvSpPr/>
                      <wps:spPr>
                        <a:xfrm rot="0">
                          <a:off x="9182100" y="0"/>
                          <a:ext cx="3009803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4671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37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93" name="曲线 193"/>
                      <wps:cNvSpPr/>
                      <wps:spPr>
                        <a:xfrm rot="0">
                          <a:off x="9602798" y="0"/>
                          <a:ext cx="2589100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0085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20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94" name="曲线 194"/>
                      <wps:cNvSpPr/>
                      <wps:spPr>
                        <a:xfrm rot="0">
                          <a:off x="8934398" y="3048000"/>
                          <a:ext cx="3257505" cy="3809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66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95" name="曲线 195"/>
                      <wps:cNvSpPr/>
                      <wps:spPr>
                        <a:xfrm rot="0">
                          <a:off x="9337902" y="0"/>
                          <a:ext cx="2853996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8693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5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96" name="曲线 196"/>
                      <wps:cNvSpPr/>
                      <wps:spPr>
                        <a:xfrm rot="0">
                          <a:off x="10896601" y="0"/>
                          <a:ext cx="1295301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7048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2E83C3">
                            <a:alpha val="7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97" name="曲线 197"/>
                      <wps:cNvSpPr/>
                      <wps:spPr>
                        <a:xfrm rot="0">
                          <a:off x="10936198" y="0"/>
                          <a:ext cx="1255704" cy="685790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9170" y="21600"/>
                              </a:lnTo>
                            </a:path>
                          </a:pathLst>
                        </a:custGeom>
                        <a:solidFill>
                          <a:srgbClr val="236292">
                            <a:alpha val="8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98" name="曲线 198"/>
                      <wps:cNvSpPr/>
                      <wps:spPr>
                        <a:xfrm rot="0">
                          <a:off x="10372702" y="3590900"/>
                          <a:ext cx="1819200" cy="326699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17B0E4">
                            <a:alpha val="66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99" name="曲线 199"/>
                      <wps:cNvSpPr/>
                      <wps:spPr>
                        <a:xfrm rot="0">
                          <a:off x="0" y="4010001"/>
                          <a:ext cx="447600" cy="284789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5FCBEF">
                            <a:alpha val="71000"/>
                          </a:srgbClr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200" o:spid="_x0000_s200" coordorigin="0,0" coordsize="19199,10799" style="position:absolute;&#10;margin-left:0.0pt;&#10;margin-top:0.0pt;&#10;width:959.9923pt;&#10;height:539.9921pt;&#10;z-index:-1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201" o:spid="_x0000_s201" coordsize="1918,10792" path="m," style="position:absolute;&#10;left:14767;&#10;top:7;&#10;width:1918;&#10;height:10792;" fillcolor="#000000" stroked="t">
                <v:fill opacity="0f"/>
                <v:stroke color="#5FCBEF"/>
              </v:shape>
              <v:shape type="#_x0000_t0" id="曲线 202" o:spid="_x0000_s202" coordsize="7469,4981" path="m," style="position:absolute;&#10;left:11730;&#10;top:5818;&#10;width:7469;&#10;height:4981;" fillcolor="#000000" stroked="t">
                <v:fill opacity="0f"/>
                <v:stroke color="#5FCBEF"/>
              </v:shape>
              <v:shape type="#_x0000_t0" id="曲线 203" o:spid="_x0000_s203" coordsize="4739,10799" path="m3219,l4739,l4739,10799l,10799e" style="position:absolute;&#10;left:14459;&#10;top:0;&#10;width:4739;&#10;height:10799;" fillcolor="#5FCBEF" stroked="t" strokeweight="0.0pt">
                <v:fill opacity="24248f"/>
                <v:stroke color="#000000"/>
              </v:shape>
              <v:shape type="#_x0000_t0" id="曲线 204" o:spid="_x0000_s204" coordsize="4077,10799" path="m,l4077,l4077,10799l1903,10799e" style="position:absolute;&#10;left:15122;&#10;top:0;&#10;width:4077;&#10;height:10799;" fillcolor="#5FCBEF" stroked="t" strokeweight="0.0pt">
                <v:fill opacity="13107f"/>
                <v:stroke color="#000000"/>
              </v:shape>
              <v:shape type="#_x0000_t0" id="曲线 205" o:spid="_x0000_s205" coordsize="5129,5999" path="m5129,l5129,5999l,5999e" style="position:absolute;&#10;left:14069;&#10;top:4800;&#10;width:5129;&#10;height:5999;" fillcolor="#17B0E4" stroked="t" strokeweight="0.0pt">
                <v:fill opacity="43253f"/>
                <v:stroke color="#000000"/>
              </v:shape>
              <v:shape type="#_x0000_t0" id="曲线 206" o:spid="_x0000_s206" coordsize="4494,10799" path="m,l4494,l4494,10799l3889,10799e" style="position:absolute;&#10;left:14705;&#10;top:0;&#10;width:4494;&#10;height:10799;" fillcolor="#17B0E4" stroked="t" strokeweight="0.0pt">
                <v:fill opacity="33423f"/>
                <v:stroke color="#000000"/>
              </v:shape>
              <v:shape type="#_x0000_t0" id="曲线 207" o:spid="_x0000_s207" coordsize="2039,10799" path="m1610,l2039,l2039,10799l,10799e" style="position:absolute;&#10;left:17160;&#10;top:0;&#10;width:2039;&#10;height:10799;" fillcolor="#2E83C3" stroked="t" strokeweight="0.0pt">
                <v:fill opacity="46530f"/>
                <v:stroke color="#000000"/>
              </v:shape>
              <v:shape type="#_x0000_t0" id="曲线 208" o:spid="_x0000_s208" coordsize="1977,10799" path="m,l1977,l1977,10799l1755,10799e" style="position:absolute;&#10;left:17222;&#10;top:0;&#10;width:1977;&#10;height:10799;" fillcolor="#236292" stroked="t" strokeweight="0.0pt">
                <v:fill opacity="53084f"/>
                <v:stroke color="#000000"/>
              </v:shape>
              <v:shape type="#_x0000_t0" id="曲线 209" o:spid="_x0000_s209" coordsize="2864,5144" path="m2864,l2864,5144l,5144e" style="position:absolute;&#10;left:16334;&#10;top:5654;&#10;width:2864;&#10;height:5144;" fillcolor="#17B0E4" stroked="t" strokeweight="0.0pt">
                <v:fill opacity="43253f"/>
                <v:stroke color="#000000"/>
              </v:shape>
              <v:shape type="#_x0000_t0" id="曲线 210" o:spid="_x0000_s210" coordsize="704,4484" path="m,l704,4484l,4484e" style="position:absolute;&#10;left:0;&#10;top:6314;&#10;width:704;&#10;height:4484;" fillcolor="#5FCBEF" stroked="t" strokeweight="0.0pt">
                <v:fill opacity="46530f"/>
                <v:stroke color="#000000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70474B9"/>
    <w:multiLevelType w:val="multilevel"/>
    <w:tmpl w:val="3C68C20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1E55D3"/>
    <w:multiLevelType w:val="multilevel"/>
    <w:tmpl w:val="9DAC814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DC2499"/>
    <w:multiLevelType w:val="multilevel"/>
    <w:tmpl w:val="8E0249A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C44127"/>
    <w:multiLevelType w:val="multilevel"/>
    <w:tmpl w:val="5BC02AD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5C0037"/>
    <w:multiLevelType w:val="multilevel"/>
    <w:tmpl w:val="F22C15B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EE22E7"/>
    <w:multiLevelType w:val="multilevel"/>
    <w:tmpl w:val="688E653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EF2A47"/>
    <w:multiLevelType w:val="multilevel"/>
    <w:tmpl w:val="4D62093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2F7FBE"/>
    <w:multiLevelType w:val="multilevel"/>
    <w:tmpl w:val="D2C0BFB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177007"/>
    <w:multiLevelType w:val="multilevel"/>
    <w:tmpl w:val="18421C9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D20E4C"/>
    <w:multiLevelType w:val="multilevel"/>
    <w:tmpl w:val="6042636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CD7B35"/>
    <w:multiLevelType w:val="multilevel"/>
    <w:tmpl w:val="EA62656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8C3A9F"/>
    <w:multiLevelType w:val="multilevel"/>
    <w:tmpl w:val="5CB2A80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43"/>
  <w:bordersDoNotSurroundHeader/>
  <w:bordersDoNotSurroundFooter/>
  <w:defaultTabStop w:val="720"/>
  <w:evenAndOddHeaders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color w:val="000000"/>
      <w:kern w:val="2"/>
      <w:sz w:val="22"/>
      <w:szCs w:val="22"/>
      <w:lang w:val="en-US" w:eastAsia="en-US" w:bidi="ar-SA"/>
    </w:rPr>
  </w:style>
  <w:style w:type="paragraph" w:styleId="1">
    <w:name w:val="heading 1"/>
    <w:next w:val="0"/>
    <w:pPr>
      <w:keepNext/>
      <w:keepLines/>
      <w:spacing w:after="0" w:line="259" w:lineRule="auto"/>
      <w:ind w:left="10" w:hanging="10"/>
      <w:outlineLvl w:val="0"/>
    </w:pPr>
    <w:rPr>
      <w:rFonts w:ascii="Trebuchet MS" w:eastAsia="Trebuchet MS" w:cs="Trebuchet MS" w:hAnsi="Trebuchet MS"/>
      <w:b/>
      <w:color w:val="000000"/>
      <w:kern w:val="2"/>
      <w:sz w:val="86"/>
      <w:szCs w:val="22"/>
      <w:lang w:val="en-US" w:eastAsia="en-US" w:bidi="ar-SA"/>
    </w:rPr>
  </w:style>
  <w:style w:type="paragraph" w:styleId="2">
    <w:name w:val="heading 2"/>
    <w:next w:val="0"/>
    <w:pPr>
      <w:keepNext/>
      <w:keepLines/>
      <w:spacing w:after="0" w:line="259" w:lineRule="auto"/>
      <w:outlineLvl w:val="1"/>
    </w:pPr>
    <w:rPr>
      <w:rFonts w:ascii="Trebuchet MS" w:eastAsia="Trebuchet MS" w:cs="Trebuchet MS" w:hAnsi="Trebuchet MS"/>
      <w:b/>
      <w:color w:val="000000"/>
      <w:kern w:val="2"/>
      <w:sz w:val="72"/>
      <w:szCs w:val="22"/>
      <w:lang w:val="en-US" w:eastAsia="en-US" w:bidi="ar-SA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color w:val="auto"/>
      <w:kern w:val="0"/>
      <w:sz w:val="24"/>
      <w:szCs w:val="24"/>
    </w:rPr>
  </w:style>
  <w:style w:type="character" w:styleId="16">
    <w:name w:val="Strong"/>
    <w:basedOn w:val="10"/>
    <w:rPr>
      <w:b/>
      <w:bCs/>
    </w:rPr>
  </w:style>
  <w:style w:type="character" w:styleId="17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81.jpg"/><Relationship Id="rId9" Type="http://schemas.openxmlformats.org/officeDocument/2006/relationships/image" Target="media/102.jpeg"/><Relationship Id="rId10" Type="http://schemas.openxmlformats.org/officeDocument/2006/relationships/image" Target="media/104.jpeg"/><Relationship Id="rId11" Type="http://schemas.openxmlformats.org/officeDocument/2006/relationships/image" Target="media/102.jpeg"/><Relationship Id="rId12" Type="http://schemas.openxmlformats.org/officeDocument/2006/relationships/image" Target="media/104.jpeg"/><Relationship Id="rId13" Type="http://schemas.openxmlformats.org/officeDocument/2006/relationships/image" Target="media/119.jpeg"/><Relationship Id="rId14" Type="http://schemas.openxmlformats.org/officeDocument/2006/relationships/image" Target="media/121.jpeg"/><Relationship Id="rId15" Type="http://schemas.openxmlformats.org/officeDocument/2006/relationships/image" Target="media/119.jpeg"/><Relationship Id="rId16" Type="http://schemas.openxmlformats.org/officeDocument/2006/relationships/image" Target="media/121.jpeg"/><Relationship Id="rId17" Type="http://schemas.openxmlformats.org/officeDocument/2006/relationships/image" Target="media/81.jpg"/><Relationship Id="rId18" Type="http://schemas.openxmlformats.org/officeDocument/2006/relationships/header" Target="header4.xml"/><Relationship Id="rId19" Type="http://schemas.openxmlformats.org/officeDocument/2006/relationships/header" Target="header5.xml"/><Relationship Id="rId20" Type="http://schemas.openxmlformats.org/officeDocument/2006/relationships/header" Target="header6.xml"/><Relationship Id="rId21" Type="http://schemas.openxmlformats.org/officeDocument/2006/relationships/footer" Target="footer4.xml"/><Relationship Id="rId22" Type="http://schemas.openxmlformats.org/officeDocument/2006/relationships/footer" Target="footer5.xml"/><Relationship Id="rId23" Type="http://schemas.openxmlformats.org/officeDocument/2006/relationships/footer" Target="footer6.xml"/><Relationship Id="rId24" Type="http://schemas.openxmlformats.org/officeDocument/2006/relationships/image" Target="media/248.jpg"/><Relationship Id="rId25" Type="http://schemas.openxmlformats.org/officeDocument/2006/relationships/styles" Target="styles.xml"/><Relationship Id="rId26" Type="http://schemas.openxmlformats.org/officeDocument/2006/relationships/numbering" Target="numbering.xml"/><Relationship Id="rId27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81.jp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81.jpg"/></Relationships>
</file>

<file path=docProps/app.xml><?xml version="1.0" encoding="utf-8"?>
<Properties xmlns="http://schemas.openxmlformats.org/officeDocument/2006/extended-properties">
  <Template>Normal.eit</Template>
  <TotalTime>10</TotalTime>
  <Application>Yozo_Office</Application>
  <Pages>12</Pages>
  <Words>657</Words>
  <Characters>4421</Characters>
  <Lines>102</Lines>
  <Paragraphs>63</Paragraphs>
  <CharactersWithSpaces>5179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Sivakarthikeyan D</dc:creator>
  <cp:lastModifiedBy>vivo user</cp:lastModifiedBy>
  <cp:revision>2</cp:revision>
  <dcterms:created xsi:type="dcterms:W3CDTF">2024-04-05T05:06:00Z</dcterms:created>
  <dcterms:modified xsi:type="dcterms:W3CDTF">2024-04-05T08:30:45Z</dcterms:modified>
</cp:coreProperties>
</file>